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7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275"/>
      </w:tblGrid>
      <w:tr w:rsidR="00183480" w:rsidRPr="00ED1853" w14:paraId="7BA086FB" w14:textId="77777777" w:rsidTr="000A6E87">
        <w:trPr>
          <w:trHeight w:val="1478"/>
        </w:trPr>
        <w:tc>
          <w:tcPr>
            <w:tcW w:w="10275" w:type="dxa"/>
            <w:shd w:val="clear" w:color="auto" w:fill="auto"/>
          </w:tcPr>
          <w:p w14:paraId="40439464" w14:textId="77777777" w:rsidR="00183480" w:rsidRPr="00ED1853" w:rsidRDefault="00D33D8E" w:rsidP="00B52173">
            <w:pPr>
              <w:pStyle w:val="EnterYourName"/>
              <w:rPr>
                <w:rFonts w:ascii="Avenir 45" w:hAnsi="Avenir 45"/>
                <w:b w:val="0"/>
                <w:i w:val="0"/>
                <w:sz w:val="32"/>
                <w:szCs w:val="32"/>
              </w:rPr>
            </w:pPr>
            <w:r w:rsidRPr="00ED1853">
              <w:rPr>
                <w:rFonts w:ascii="Avenir 45" w:hAnsi="Avenir 45"/>
                <w:i w:val="0"/>
                <w:iCs w:val="0"/>
                <w:noProof/>
                <w:sz w:val="40"/>
                <w:szCs w:val="40"/>
              </w:rPr>
              <w:t>Abuzar Tamboli</w:t>
            </w:r>
            <w:r w:rsidR="00183480" w:rsidRPr="00ED1853">
              <w:rPr>
                <w:rFonts w:ascii="Avenir 45" w:hAnsi="Avenir 45"/>
                <w:noProof/>
              </w:rPr>
              <w:tab/>
            </w:r>
            <w:r w:rsidR="00465F38" w:rsidRPr="00ED1853">
              <w:rPr>
                <w:rFonts w:ascii="Avenir 45" w:hAnsi="Avenir 45"/>
                <w:noProof/>
              </w:rPr>
              <w:pict w14:anchorId="4F63EF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8pt;height:37pt">
                  <v:imagedata r:id="rId11" o:title="Capgemini_Logo_2COL_CMYK" croptop="18312f" cropbottom="18633f" cropleft="8135f" cropright="8135f"/>
                </v:shape>
              </w:pict>
            </w:r>
          </w:p>
        </w:tc>
      </w:tr>
    </w:tbl>
    <w:p w14:paraId="58675666" w14:textId="77777777" w:rsidR="00183480" w:rsidRPr="00ED1853" w:rsidRDefault="00183480" w:rsidP="00183480">
      <w:pPr>
        <w:pStyle w:val="ResumeBodyChar"/>
        <w:pBdr>
          <w:bottom w:val="single" w:sz="8" w:space="1" w:color="auto"/>
        </w:pBdr>
        <w:spacing w:before="0"/>
        <w:rPr>
          <w:rFonts w:ascii="Avenir 45" w:hAnsi="Avenir 45"/>
          <w:b/>
          <w:i/>
          <w:sz w:val="24"/>
        </w:rPr>
      </w:pPr>
      <w:r w:rsidRPr="00ED1853">
        <w:rPr>
          <w:rFonts w:ascii="Avenir 45" w:hAnsi="Avenir 45"/>
          <w:b/>
          <w:i/>
          <w:sz w:val="24"/>
        </w:rPr>
        <w:t>Professional Summary</w:t>
      </w:r>
    </w:p>
    <w:p w14:paraId="0F6A73C7" w14:textId="77777777" w:rsidR="003B52C5" w:rsidRPr="00ED1853" w:rsidRDefault="00D33D8E" w:rsidP="003E0D7D">
      <w:pPr>
        <w:pStyle w:val="ResumeBodyChar"/>
        <w:rPr>
          <w:rFonts w:ascii="Avenir 45" w:hAnsi="Avenir 45"/>
        </w:rPr>
      </w:pPr>
      <w:r w:rsidRPr="00ED1853">
        <w:rPr>
          <w:rFonts w:ascii="Avenir 45" w:hAnsi="Avenir 45"/>
        </w:rPr>
        <w:t>Dynamic and inventive software developer with over 2 years of experience in Development and Microsoft Certified Azure Administrator Associate. Upright Problem</w:t>
      </w:r>
      <w:r w:rsidR="00ED1853">
        <w:rPr>
          <w:rFonts w:ascii="Avenir 45" w:hAnsi="Avenir 45"/>
        </w:rPr>
        <w:t>-</w:t>
      </w:r>
      <w:r w:rsidRPr="00ED1853">
        <w:rPr>
          <w:rFonts w:ascii="Avenir 45" w:hAnsi="Avenir 45"/>
        </w:rPr>
        <w:t>Solving Skills and Competitive Programming in Java.</w:t>
      </w:r>
    </w:p>
    <w:p w14:paraId="01E86247" w14:textId="77777777" w:rsidR="0020385B" w:rsidRPr="00ED1853" w:rsidRDefault="0020385B" w:rsidP="003E0D7D">
      <w:pPr>
        <w:pStyle w:val="ResumeBodyChar"/>
        <w:rPr>
          <w:rFonts w:ascii="Avenir 45" w:hAnsi="Avenir 45"/>
        </w:rPr>
      </w:pPr>
    </w:p>
    <w:p w14:paraId="4B0EEE1F" w14:textId="77777777" w:rsidR="00DF718B" w:rsidRPr="00ED1853" w:rsidRDefault="00DF718B" w:rsidP="003E0D7D">
      <w:pPr>
        <w:pStyle w:val="ResumeBodyChar"/>
        <w:rPr>
          <w:rFonts w:ascii="Avenir 45" w:hAnsi="Avenir 45"/>
        </w:rPr>
      </w:pPr>
    </w:p>
    <w:p w14:paraId="16D1FB2D" w14:textId="77777777" w:rsidR="0072665C" w:rsidRPr="00ED1853" w:rsidRDefault="0072665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ED1853">
        <w:rPr>
          <w:rFonts w:ascii="Avenir 45" w:hAnsi="Avenir 45"/>
          <w:sz w:val="24"/>
          <w:szCs w:val="24"/>
        </w:rPr>
        <w:t>Skills Profile</w:t>
      </w:r>
    </w:p>
    <w:p w14:paraId="109DA4A6" w14:textId="77777777" w:rsidR="00124386" w:rsidRPr="00ED1853" w:rsidRDefault="004B7BB9" w:rsidP="00BA7163">
      <w:pPr>
        <w:pStyle w:val="ResumeSkillSet"/>
        <w:rPr>
          <w:rFonts w:ascii="Avenir 45" w:hAnsi="Avenir 45"/>
          <w:sz w:val="20"/>
          <w:szCs w:val="20"/>
        </w:rPr>
      </w:pPr>
      <w:r w:rsidRPr="00ED1853">
        <w:rPr>
          <w:rFonts w:ascii="Avenir 45" w:hAnsi="Avenir 45"/>
          <w:sz w:val="20"/>
          <w:szCs w:val="20"/>
        </w:rPr>
        <w:t>Technical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88"/>
        <w:gridCol w:w="8100"/>
      </w:tblGrid>
      <w:tr w:rsidR="004B7BB9" w:rsidRPr="00ED1853" w14:paraId="6903320F" w14:textId="77777777" w:rsidTr="000A6E87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AC229BB" w14:textId="77777777" w:rsidR="004B7BB9" w:rsidRPr="00ED1853" w:rsidRDefault="00C36136" w:rsidP="005A1398">
            <w:pPr>
              <w:pStyle w:val="ResumeBodyChar"/>
              <w:rPr>
                <w:rFonts w:ascii="Avenir 45" w:hAnsi="Avenir 45"/>
                <w:b/>
                <w:szCs w:val="20"/>
              </w:rPr>
            </w:pPr>
            <w:r w:rsidRPr="00ED1853">
              <w:rPr>
                <w:rFonts w:ascii="Avenir 45" w:hAnsi="Avenir 45"/>
                <w:b/>
                <w:szCs w:val="20"/>
              </w:rPr>
              <w:t>Operating System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5C7B1F7" w14:textId="77777777" w:rsidR="004B7BB9" w:rsidRPr="00ED1853" w:rsidRDefault="008D3A8B" w:rsidP="000A6E87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ED1853">
              <w:rPr>
                <w:rStyle w:val="ResumeBodyCharChar"/>
                <w:rFonts w:ascii="Avenir 45" w:hAnsi="Avenir 45"/>
                <w:szCs w:val="20"/>
              </w:rPr>
              <w:tab/>
            </w:r>
            <w:r w:rsidR="00D33D8E" w:rsidRPr="00ED1853">
              <w:rPr>
                <w:rStyle w:val="ResumeBodyCharChar"/>
                <w:rFonts w:ascii="Avenir 45" w:hAnsi="Avenir 45"/>
                <w:szCs w:val="20"/>
              </w:rPr>
              <w:t>Windows, Ubuntu, Kali Linux</w:t>
            </w:r>
          </w:p>
        </w:tc>
      </w:tr>
      <w:tr w:rsidR="00633D15" w:rsidRPr="00ED1853" w14:paraId="14A474BB" w14:textId="77777777" w:rsidTr="000A6E87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AA467C7" w14:textId="77777777" w:rsidR="00633D15" w:rsidRPr="00ED1853" w:rsidRDefault="00633D15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ED1853">
              <w:rPr>
                <w:rFonts w:ascii="Avenir 45" w:hAnsi="Avenir 45"/>
                <w:b/>
                <w:bCs/>
                <w:iCs/>
                <w:szCs w:val="20"/>
              </w:rPr>
              <w:t>Environment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2E2093" w14:textId="77777777" w:rsidR="00633D15" w:rsidRPr="00ED1853" w:rsidRDefault="008D3A8B" w:rsidP="000A6E87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Avenir 45" w:hAnsi="Avenir 45"/>
                <w:szCs w:val="20"/>
              </w:rPr>
            </w:pPr>
            <w:r w:rsidRPr="00ED1853">
              <w:rPr>
                <w:rStyle w:val="ResumeBodyCharChar"/>
                <w:rFonts w:ascii="Avenir 45" w:hAnsi="Avenir 45"/>
                <w:szCs w:val="20"/>
              </w:rPr>
              <w:tab/>
            </w:r>
            <w:r w:rsidR="00D33D8E" w:rsidRPr="00ED1853">
              <w:rPr>
                <w:rStyle w:val="ResumeBodyCharChar"/>
                <w:rFonts w:ascii="Avenir 45" w:hAnsi="Avenir 45"/>
                <w:szCs w:val="20"/>
              </w:rPr>
              <w:t>IntelliJ Idea, Anaconda, PyCharm</w:t>
            </w:r>
          </w:p>
        </w:tc>
      </w:tr>
      <w:tr w:rsidR="004B7BB9" w:rsidRPr="00ED1853" w14:paraId="09ADDFF4" w14:textId="77777777" w:rsidTr="000A6E87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41EEECC" w14:textId="77777777" w:rsidR="004B7BB9" w:rsidRPr="00ED1853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ED1853">
              <w:rPr>
                <w:rFonts w:ascii="Avenir 45" w:hAnsi="Avenir 45"/>
                <w:b/>
                <w:bCs/>
                <w:iCs/>
                <w:szCs w:val="20"/>
              </w:rPr>
              <w:t>Database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1BBB8D0" w14:textId="77777777" w:rsidR="004B7BB9" w:rsidRPr="00ED1853" w:rsidRDefault="008D3A8B" w:rsidP="000A6E87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ED1853">
              <w:rPr>
                <w:rStyle w:val="ResumeBodyCharChar"/>
                <w:rFonts w:ascii="Avenir 45" w:hAnsi="Avenir 45"/>
                <w:szCs w:val="20"/>
              </w:rPr>
              <w:tab/>
            </w:r>
            <w:r w:rsidR="00D33D8E" w:rsidRPr="00ED1853">
              <w:rPr>
                <w:rStyle w:val="ResumeBodyCharChar"/>
                <w:rFonts w:ascii="Avenir 45" w:hAnsi="Avenir 45"/>
                <w:szCs w:val="20"/>
              </w:rPr>
              <w:t xml:space="preserve">MySQL, </w:t>
            </w:r>
            <w:proofErr w:type="spellStart"/>
            <w:r w:rsidR="00D33D8E" w:rsidRPr="00ED1853">
              <w:rPr>
                <w:rStyle w:val="ResumeBodyCharChar"/>
                <w:rFonts w:ascii="Avenir 45" w:hAnsi="Avenir 45"/>
                <w:szCs w:val="20"/>
              </w:rPr>
              <w:t>MongoDb</w:t>
            </w:r>
            <w:proofErr w:type="spellEnd"/>
          </w:p>
        </w:tc>
      </w:tr>
      <w:tr w:rsidR="004B7BB9" w:rsidRPr="00ED1853" w14:paraId="1B92AD95" w14:textId="77777777" w:rsidTr="000A6E87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E7545B1" w14:textId="77777777" w:rsidR="004B7BB9" w:rsidRPr="00ED1853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ED1853">
              <w:rPr>
                <w:rFonts w:ascii="Avenir 45" w:hAnsi="Avenir 45"/>
                <w:b/>
                <w:bCs/>
                <w:iCs/>
                <w:szCs w:val="20"/>
              </w:rPr>
              <w:t>Internet Tools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3FF7E08" w14:textId="77777777" w:rsidR="004B7BB9" w:rsidRPr="00ED1853" w:rsidRDefault="008D3A8B" w:rsidP="000A6E87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ED1853">
              <w:rPr>
                <w:rStyle w:val="ResumeBodyCharChar"/>
                <w:rFonts w:ascii="Avenir 45" w:hAnsi="Avenir 45"/>
                <w:szCs w:val="20"/>
              </w:rPr>
              <w:tab/>
            </w:r>
            <w:r w:rsidR="00D33D8E" w:rsidRPr="00ED1853">
              <w:rPr>
                <w:rStyle w:val="ResumeBodyCharChar"/>
                <w:rFonts w:ascii="Avenir 45" w:hAnsi="Avenir 45"/>
                <w:szCs w:val="20"/>
              </w:rPr>
              <w:t>HTML/CSS, Bootstrap</w:t>
            </w:r>
          </w:p>
        </w:tc>
      </w:tr>
      <w:tr w:rsidR="004B7BB9" w:rsidRPr="00ED1853" w14:paraId="58422CC2" w14:textId="77777777" w:rsidTr="000A6E87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19FB34" w14:textId="77777777" w:rsidR="004B7BB9" w:rsidRPr="00ED1853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ED1853">
              <w:rPr>
                <w:rFonts w:ascii="Avenir 45" w:hAnsi="Avenir 45"/>
                <w:b/>
                <w:bCs/>
                <w:iCs/>
                <w:szCs w:val="20"/>
              </w:rPr>
              <w:t>Languages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0C6DE12" w14:textId="77777777" w:rsidR="004B7BB9" w:rsidRPr="00ED1853" w:rsidRDefault="008D3A8B" w:rsidP="000A6E87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ED1853">
              <w:rPr>
                <w:rStyle w:val="ResumeBodyCharChar"/>
                <w:rFonts w:ascii="Avenir 45" w:hAnsi="Avenir 45"/>
                <w:szCs w:val="20"/>
              </w:rPr>
              <w:tab/>
            </w:r>
            <w:r w:rsidR="00D33D8E" w:rsidRPr="00ED1853">
              <w:rPr>
                <w:rStyle w:val="ResumeBodyCharChar"/>
                <w:rFonts w:ascii="Avenir 45" w:hAnsi="Avenir 45"/>
                <w:szCs w:val="20"/>
              </w:rPr>
              <w:t>Java, C++, Python, C</w:t>
            </w:r>
          </w:p>
        </w:tc>
      </w:tr>
      <w:tr w:rsidR="004B7BB9" w:rsidRPr="00ED1853" w14:paraId="616B806F" w14:textId="77777777" w:rsidTr="000A6E87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BBEE9B" w14:textId="77777777" w:rsidR="004B7BB9" w:rsidRPr="00ED1853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ED1853">
              <w:rPr>
                <w:rFonts w:ascii="Avenir 45" w:hAnsi="Avenir 45"/>
                <w:b/>
                <w:bCs/>
                <w:iCs/>
                <w:szCs w:val="20"/>
              </w:rPr>
              <w:t>Other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DBDB23C" w14:textId="77777777" w:rsidR="004B7BB9" w:rsidRPr="00ED1853" w:rsidRDefault="008D3A8B" w:rsidP="000A6E87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ED1853">
              <w:rPr>
                <w:rStyle w:val="ResumeBodyCharChar"/>
                <w:rFonts w:ascii="Avenir 45" w:hAnsi="Avenir 45"/>
                <w:szCs w:val="20"/>
              </w:rPr>
              <w:tab/>
            </w:r>
            <w:r w:rsidR="00D33D8E" w:rsidRPr="00ED1853">
              <w:rPr>
                <w:rStyle w:val="ResumeBodyCharChar"/>
                <w:rFonts w:ascii="Avenir 45" w:hAnsi="Avenir 45"/>
                <w:szCs w:val="20"/>
              </w:rPr>
              <w:t>Microsoft Azure, GIT, OOPs, Data Structures</w:t>
            </w:r>
          </w:p>
        </w:tc>
      </w:tr>
    </w:tbl>
    <w:p w14:paraId="742B1DF4" w14:textId="77777777" w:rsidR="00BA7163" w:rsidRPr="00ED1853" w:rsidRDefault="00BA7163" w:rsidP="00BA7163">
      <w:pPr>
        <w:pStyle w:val="ResumeSkillSet"/>
        <w:rPr>
          <w:rFonts w:ascii="Avenir 45" w:hAnsi="Avenir 45"/>
          <w:sz w:val="20"/>
          <w:szCs w:val="20"/>
        </w:rPr>
      </w:pPr>
    </w:p>
    <w:p w14:paraId="35290E9B" w14:textId="77777777" w:rsidR="00124386" w:rsidRPr="00ED1853" w:rsidRDefault="004B7BB9" w:rsidP="00BA7163">
      <w:pPr>
        <w:pStyle w:val="ResumeSkillSet"/>
        <w:rPr>
          <w:rFonts w:ascii="Avenir 45" w:hAnsi="Avenir 45"/>
          <w:sz w:val="20"/>
          <w:szCs w:val="20"/>
        </w:rPr>
      </w:pPr>
      <w:r w:rsidRPr="00ED1853">
        <w:rPr>
          <w:rFonts w:ascii="Avenir 45" w:hAnsi="Avenir 45"/>
          <w:sz w:val="20"/>
          <w:szCs w:val="20"/>
        </w:rPr>
        <w:t>Functional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88"/>
        <w:gridCol w:w="8100"/>
      </w:tblGrid>
      <w:tr w:rsidR="004B7BB9" w:rsidRPr="00ED1853" w14:paraId="4A5B9DAC" w14:textId="77777777" w:rsidTr="00ED1853">
        <w:trPr>
          <w:trHeight w:hRule="exact" w:val="132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322189E" w14:textId="77777777" w:rsidR="004B7BB9" w:rsidRPr="00ED1853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ED1853">
              <w:rPr>
                <w:rFonts w:ascii="Avenir 45" w:hAnsi="Avenir 45"/>
                <w:b/>
                <w:bCs/>
                <w:iCs/>
                <w:szCs w:val="20"/>
              </w:rPr>
              <w:t>Management and Leadership Skills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E1723BD" w14:textId="77777777" w:rsidR="00D33D8E" w:rsidRPr="00ED1853" w:rsidRDefault="00D33D8E" w:rsidP="00D33D8E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  <w:r w:rsidRPr="00ED1853">
              <w:rPr>
                <w:rStyle w:val="ResumeBodyCharChar"/>
                <w:rFonts w:ascii="Avenir 45" w:hAnsi="Avenir 45"/>
                <w:szCs w:val="20"/>
              </w:rPr>
              <w:t>Coordination</w:t>
            </w:r>
          </w:p>
          <w:p w14:paraId="68C2E84B" w14:textId="77777777" w:rsidR="00D33D8E" w:rsidRPr="00ED1853" w:rsidRDefault="00D33D8E" w:rsidP="00D33D8E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  <w:r w:rsidRPr="00ED1853">
              <w:rPr>
                <w:rStyle w:val="ResumeBodyCharChar"/>
                <w:rFonts w:ascii="Avenir 45" w:hAnsi="Avenir 45"/>
                <w:szCs w:val="20"/>
              </w:rPr>
              <w:t>Fluent Communication</w:t>
            </w:r>
          </w:p>
          <w:p w14:paraId="185685E7" w14:textId="77777777" w:rsidR="00D33D8E" w:rsidRPr="00ED1853" w:rsidRDefault="00D33D8E" w:rsidP="00ED1853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 w:rsidRPr="00ED1853">
              <w:rPr>
                <w:rStyle w:val="ResumeBodyCharChar"/>
                <w:rFonts w:ascii="Avenir 45" w:hAnsi="Avenir 45"/>
                <w:szCs w:val="20"/>
              </w:rPr>
              <w:t xml:space="preserve">Adaptation to </w:t>
            </w:r>
            <w:r w:rsidR="00ED1853">
              <w:rPr>
                <w:rStyle w:val="ResumeBodyCharChar"/>
                <w:rFonts w:ascii="Avenir 45" w:hAnsi="Avenir 45"/>
                <w:szCs w:val="20"/>
              </w:rPr>
              <w:t>work and new</w:t>
            </w:r>
            <w:r w:rsidRPr="00ED1853">
              <w:rPr>
                <w:rStyle w:val="ResumeBodyCharChar"/>
                <w:rFonts w:ascii="Avenir 45" w:hAnsi="Avenir 45"/>
                <w:szCs w:val="20"/>
              </w:rPr>
              <w:t xml:space="preserve"> environment</w:t>
            </w:r>
          </w:p>
        </w:tc>
      </w:tr>
      <w:tr w:rsidR="004B7BB9" w:rsidRPr="00ED1853" w14:paraId="264D92CD" w14:textId="77777777" w:rsidTr="000A6E87">
        <w:trPr>
          <w:trHeight w:hRule="exact" w:val="648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7BCB683" w14:textId="77777777" w:rsidR="004B7BB9" w:rsidRPr="00ED1853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ED1853">
              <w:rPr>
                <w:rFonts w:ascii="Avenir 45" w:hAnsi="Avenir 45"/>
                <w:b/>
                <w:bCs/>
                <w:iCs/>
                <w:szCs w:val="20"/>
              </w:rPr>
              <w:t xml:space="preserve">Training &amp; Development 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DB29010" w14:textId="77777777" w:rsidR="004B7BB9" w:rsidRPr="00ED1853" w:rsidRDefault="008D3A8B" w:rsidP="000A6E87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ED1853">
              <w:rPr>
                <w:rStyle w:val="ResumeBodyCharChar"/>
                <w:rFonts w:ascii="Avenir 45" w:hAnsi="Avenir 45"/>
                <w:szCs w:val="20"/>
              </w:rPr>
              <w:tab/>
            </w:r>
            <w:r w:rsidR="008564D3" w:rsidRPr="00ED1853">
              <w:rPr>
                <w:rStyle w:val="ResumeBodyCharChar"/>
                <w:rFonts w:ascii="Avenir 45" w:hAnsi="Avenir 45"/>
                <w:szCs w:val="20"/>
              </w:rPr>
              <w:t>Microsoft Certified Azure Administrator Associate</w:t>
            </w:r>
          </w:p>
        </w:tc>
      </w:tr>
    </w:tbl>
    <w:p w14:paraId="090585E9" w14:textId="77777777" w:rsidR="00100F51" w:rsidRPr="00ED1853" w:rsidRDefault="00100F51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14:paraId="33EF0167" w14:textId="77777777" w:rsidR="002B46BD" w:rsidRPr="00ED1853" w:rsidRDefault="002B46BD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14:paraId="7315AA60" w14:textId="77777777" w:rsidR="00290421" w:rsidRPr="00ED1853" w:rsidRDefault="00290421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ED1853">
        <w:rPr>
          <w:rFonts w:ascii="Avenir 45" w:hAnsi="Avenir 45"/>
          <w:sz w:val="24"/>
          <w:szCs w:val="24"/>
        </w:rPr>
        <w:t>Professional Experience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976"/>
        <w:gridCol w:w="4212"/>
      </w:tblGrid>
      <w:tr w:rsidR="00842F03" w:rsidRPr="00ED1853" w14:paraId="554B25E9" w14:textId="77777777" w:rsidTr="000A6E87">
        <w:trPr>
          <w:trHeight w:val="207"/>
        </w:trPr>
        <w:tc>
          <w:tcPr>
            <w:tcW w:w="5976" w:type="dxa"/>
            <w:shd w:val="clear" w:color="auto" w:fill="auto"/>
            <w:vAlign w:val="center"/>
          </w:tcPr>
          <w:p w14:paraId="21361C8A" w14:textId="77777777" w:rsidR="00842F03" w:rsidRPr="00ED1853" w:rsidRDefault="008564D3" w:rsidP="000A6E87">
            <w:pPr>
              <w:pStyle w:val="ResumeList"/>
              <w:spacing w:before="120"/>
              <w:rPr>
                <w:rFonts w:ascii="Avenir 45" w:hAnsi="Avenir 45"/>
                <w:b/>
                <w:bCs/>
              </w:rPr>
            </w:pPr>
            <w:r w:rsidRPr="00ED1853">
              <w:rPr>
                <w:rFonts w:ascii="Avenir 45" w:hAnsi="Avenir 45"/>
                <w:b/>
                <w:bCs/>
                <w:sz w:val="24"/>
                <w:szCs w:val="24"/>
              </w:rPr>
              <w:t>Software Analyst - Capgemini</w:t>
            </w:r>
          </w:p>
        </w:tc>
        <w:tc>
          <w:tcPr>
            <w:tcW w:w="4212" w:type="dxa"/>
            <w:shd w:val="clear" w:color="auto" w:fill="auto"/>
            <w:vAlign w:val="center"/>
          </w:tcPr>
          <w:p w14:paraId="33F190C2" w14:textId="77777777" w:rsidR="00842F03" w:rsidRPr="00ED1853" w:rsidRDefault="00ED1853" w:rsidP="000A6E87">
            <w:pPr>
              <w:pStyle w:val="ResumeProject"/>
              <w:numPr>
                <w:ilvl w:val="0"/>
                <w:numId w:val="0"/>
              </w:numPr>
              <w:jc w:val="right"/>
              <w:rPr>
                <w:rFonts w:ascii="Avenir 45" w:hAnsi="Avenir 45"/>
                <w:b w:val="0"/>
                <w:bCs w:val="0"/>
                <w:szCs w:val="20"/>
                <w:u w:val="none"/>
              </w:rPr>
            </w:pPr>
            <w:r w:rsidRPr="00ED1853">
              <w:rPr>
                <w:rFonts w:ascii="Avenir 45" w:hAnsi="Avenir 45"/>
                <w:b w:val="0"/>
                <w:bCs w:val="0"/>
                <w:szCs w:val="20"/>
                <w:u w:val="none"/>
              </w:rPr>
              <w:t>Aug 2021</w:t>
            </w:r>
          </w:p>
        </w:tc>
      </w:tr>
      <w:tr w:rsidR="00842F03" w:rsidRPr="00ED1853" w14:paraId="7066048D" w14:textId="77777777" w:rsidTr="000A6E87">
        <w:trPr>
          <w:trHeight w:val="80"/>
        </w:trPr>
        <w:tc>
          <w:tcPr>
            <w:tcW w:w="5976" w:type="dxa"/>
            <w:shd w:val="clear" w:color="auto" w:fill="auto"/>
            <w:vAlign w:val="center"/>
          </w:tcPr>
          <w:p w14:paraId="3EFA47C4" w14:textId="77777777" w:rsidR="00842F03" w:rsidRPr="00ED1853" w:rsidRDefault="008564D3" w:rsidP="000A6E87">
            <w:pPr>
              <w:pStyle w:val="ResumeList"/>
              <w:spacing w:before="0"/>
              <w:rPr>
                <w:rFonts w:ascii="Avenir 45" w:hAnsi="Avenir 45"/>
                <w:b/>
                <w:bCs/>
                <w:iCs/>
                <w:sz w:val="22"/>
                <w:szCs w:val="22"/>
              </w:rPr>
            </w:pPr>
            <w:r w:rsidRPr="00ED1853">
              <w:rPr>
                <w:rFonts w:ascii="Avenir 45" w:hAnsi="Avenir 45"/>
                <w:b/>
                <w:bCs/>
                <w:iCs/>
                <w:sz w:val="22"/>
                <w:szCs w:val="22"/>
              </w:rPr>
              <w:t>Azure Administrator Associate</w:t>
            </w:r>
          </w:p>
        </w:tc>
        <w:tc>
          <w:tcPr>
            <w:tcW w:w="4212" w:type="dxa"/>
            <w:shd w:val="clear" w:color="auto" w:fill="auto"/>
            <w:vAlign w:val="center"/>
          </w:tcPr>
          <w:p w14:paraId="22A0082A" w14:textId="77777777" w:rsidR="00842F03" w:rsidRPr="00ED1853" w:rsidRDefault="00842F03" w:rsidP="000A6E87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</w:p>
        </w:tc>
      </w:tr>
    </w:tbl>
    <w:p w14:paraId="14C99880" w14:textId="77777777" w:rsidR="008649DE" w:rsidRPr="00ED1853" w:rsidRDefault="008649DE" w:rsidP="008649DE">
      <w:pPr>
        <w:pStyle w:val="ResumeBullet2"/>
        <w:numPr>
          <w:ilvl w:val="0"/>
          <w:numId w:val="0"/>
        </w:numPr>
        <w:tabs>
          <w:tab w:val="left" w:pos="900"/>
        </w:tabs>
        <w:ind w:left="720"/>
        <w:rPr>
          <w:rFonts w:ascii="Avenir 45" w:hAnsi="Avenir 45"/>
        </w:rPr>
      </w:pPr>
      <w:r w:rsidRPr="00ED1853">
        <w:rPr>
          <w:rFonts w:ascii="Avenir 45" w:hAnsi="Avenir 45"/>
        </w:rPr>
        <w:t xml:space="preserve">• </w:t>
      </w:r>
      <w:r w:rsidRPr="00ED1853">
        <w:rPr>
          <w:rFonts w:ascii="Avenir 45" w:hAnsi="Avenir 45"/>
        </w:rPr>
        <w:tab/>
      </w:r>
      <w:r w:rsidR="008564D3" w:rsidRPr="00ED1853">
        <w:rPr>
          <w:rFonts w:ascii="Avenir 45" w:hAnsi="Avenir 45"/>
        </w:rPr>
        <w:t>Attended a 2 month training for Microsoft Azure Platform.</w:t>
      </w:r>
    </w:p>
    <w:p w14:paraId="14EC22F8" w14:textId="77777777" w:rsidR="008649DE" w:rsidRPr="00ED1853" w:rsidRDefault="008649DE" w:rsidP="008649DE">
      <w:pPr>
        <w:pStyle w:val="ResumeBullet2"/>
        <w:numPr>
          <w:ilvl w:val="0"/>
          <w:numId w:val="0"/>
        </w:numPr>
        <w:tabs>
          <w:tab w:val="left" w:pos="900"/>
        </w:tabs>
        <w:ind w:left="720"/>
        <w:rPr>
          <w:rFonts w:ascii="Avenir 45" w:hAnsi="Avenir 45"/>
        </w:rPr>
      </w:pPr>
      <w:r w:rsidRPr="00ED1853">
        <w:rPr>
          <w:rFonts w:ascii="Avenir 45" w:hAnsi="Avenir 45"/>
        </w:rPr>
        <w:t xml:space="preserve">• </w:t>
      </w:r>
      <w:r w:rsidR="008564D3" w:rsidRPr="00ED1853">
        <w:rPr>
          <w:rFonts w:ascii="Avenir 45" w:hAnsi="Avenir 45"/>
        </w:rPr>
        <w:t xml:space="preserve"> Got some invaluable knowledge about the Azure Resource Manager, Virtual Machines, VNets, etc.</w:t>
      </w:r>
    </w:p>
    <w:p w14:paraId="42064DF9" w14:textId="77777777" w:rsidR="008649DE" w:rsidRPr="00ED1853" w:rsidRDefault="008649DE" w:rsidP="008649DE">
      <w:pPr>
        <w:pStyle w:val="ResumeBullet2"/>
        <w:numPr>
          <w:ilvl w:val="0"/>
          <w:numId w:val="0"/>
        </w:numPr>
        <w:tabs>
          <w:tab w:val="left" w:pos="900"/>
        </w:tabs>
        <w:ind w:left="720"/>
        <w:rPr>
          <w:rFonts w:ascii="Avenir 45" w:hAnsi="Avenir 45"/>
        </w:rPr>
      </w:pPr>
      <w:r w:rsidRPr="00ED1853">
        <w:rPr>
          <w:rFonts w:ascii="Avenir 45" w:hAnsi="Avenir 45"/>
        </w:rPr>
        <w:t xml:space="preserve">• </w:t>
      </w:r>
      <w:r w:rsidRPr="00ED1853">
        <w:rPr>
          <w:rFonts w:ascii="Avenir 45" w:hAnsi="Avenir 45"/>
        </w:rPr>
        <w:tab/>
      </w:r>
      <w:r w:rsidR="008564D3" w:rsidRPr="00ED1853">
        <w:rPr>
          <w:rFonts w:ascii="Avenir 45" w:hAnsi="Avenir 45"/>
        </w:rPr>
        <w:t>Passed the AZ-104 exam post the training.</w:t>
      </w:r>
    </w:p>
    <w:p w14:paraId="06EA270C" w14:textId="77777777" w:rsidR="008649DE" w:rsidRPr="00ED1853" w:rsidRDefault="008649DE" w:rsidP="00842F03">
      <w:pPr>
        <w:pStyle w:val="ResumeBullet2"/>
        <w:numPr>
          <w:ilvl w:val="0"/>
          <w:numId w:val="0"/>
        </w:numPr>
        <w:rPr>
          <w:rFonts w:ascii="Avenir 45" w:hAnsi="Avenir 45"/>
          <w:i/>
        </w:rPr>
      </w:pPr>
      <w:r w:rsidRPr="00ED1853">
        <w:rPr>
          <w:rFonts w:ascii="Avenir 45" w:hAnsi="Avenir 45"/>
          <w:b/>
          <w:i/>
        </w:rPr>
        <w:t>Environment:</w:t>
      </w:r>
      <w:r w:rsidRPr="00ED1853">
        <w:rPr>
          <w:rFonts w:ascii="Avenir 45" w:hAnsi="Avenir 45"/>
          <w:i/>
        </w:rPr>
        <w:t xml:space="preserve"> </w:t>
      </w:r>
      <w:r w:rsidR="008564D3" w:rsidRPr="00ED1853">
        <w:rPr>
          <w:rFonts w:ascii="Avenir 45" w:hAnsi="Avenir 45"/>
          <w:i/>
        </w:rPr>
        <w:t>Microsoft Azure Platform</w:t>
      </w:r>
    </w:p>
    <w:p w14:paraId="5FE8A5D0" w14:textId="77777777" w:rsidR="004770A1" w:rsidRPr="00ED1853" w:rsidRDefault="004770A1" w:rsidP="002B46BD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ED1853">
        <w:rPr>
          <w:rFonts w:ascii="Avenir 45" w:hAnsi="Avenir 45"/>
          <w:sz w:val="24"/>
          <w:szCs w:val="24"/>
        </w:rPr>
        <w:lastRenderedPageBreak/>
        <w:t>Summary of Projects</w:t>
      </w:r>
    </w:p>
    <w:p w14:paraId="7B2E0E13" w14:textId="77777777" w:rsidR="0020385B" w:rsidRPr="00ED1853" w:rsidRDefault="008564D3" w:rsidP="002B46BD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sz w:val="20"/>
          <w:szCs w:val="20"/>
        </w:rPr>
      </w:pPr>
      <w:r w:rsidRPr="00ED1853">
        <w:rPr>
          <w:rFonts w:ascii="Avenir 45" w:hAnsi="Avenir 45"/>
          <w:bCs w:val="0"/>
          <w:i w:val="0"/>
          <w:iCs w:val="0"/>
          <w:sz w:val="22"/>
          <w:szCs w:val="22"/>
        </w:rPr>
        <w:t>Sarcasm Detection using Twitter Analysis</w:t>
      </w:r>
      <w:r w:rsidR="0020385B" w:rsidRPr="00ED1853">
        <w:rPr>
          <w:rFonts w:ascii="Avenir 45" w:hAnsi="Avenir 45"/>
          <w:b w:val="0"/>
          <w:sz w:val="20"/>
          <w:szCs w:val="20"/>
        </w:rPr>
        <w:tab/>
      </w:r>
      <w:r w:rsidRPr="00ED1853">
        <w:rPr>
          <w:rFonts w:ascii="Avenir 45" w:hAnsi="Avenir 45"/>
          <w:b w:val="0"/>
          <w:sz w:val="20"/>
          <w:szCs w:val="20"/>
        </w:rPr>
        <w:t>Dec 2020</w:t>
      </w:r>
    </w:p>
    <w:p w14:paraId="30DEF639" w14:textId="77777777" w:rsidR="00D624E2" w:rsidRPr="00ED1853" w:rsidRDefault="008564D3" w:rsidP="00D624E2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sz w:val="20"/>
          <w:szCs w:val="20"/>
        </w:rPr>
      </w:pPr>
      <w:r w:rsidRPr="00ED1853">
        <w:rPr>
          <w:rFonts w:ascii="Avenir 45" w:hAnsi="Avenir 45"/>
          <w:b w:val="0"/>
          <w:sz w:val="20"/>
          <w:szCs w:val="20"/>
        </w:rPr>
        <w:t>Final Year Project</w:t>
      </w:r>
    </w:p>
    <w:p w14:paraId="7498C457" w14:textId="77777777" w:rsidR="00ED1853" w:rsidRDefault="00ED1853" w:rsidP="00ED1853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bCs w:val="0"/>
          <w:i w:val="0"/>
          <w:iCs w:val="0"/>
          <w:sz w:val="22"/>
          <w:szCs w:val="22"/>
        </w:rPr>
      </w:pPr>
      <w:r>
        <w:rPr>
          <w:rFonts w:ascii="Avenir 45" w:hAnsi="Avenir 45"/>
          <w:b w:val="0"/>
          <w:bCs w:val="0"/>
          <w:i w:val="0"/>
          <w:iCs w:val="0"/>
          <w:sz w:val="22"/>
          <w:szCs w:val="22"/>
        </w:rPr>
        <w:t xml:space="preserve">- </w:t>
      </w:r>
      <w:r w:rsidR="00D624E2" w:rsidRPr="00ED1853">
        <w:rPr>
          <w:rFonts w:ascii="Avenir 45" w:hAnsi="Avenir 45"/>
          <w:b w:val="0"/>
          <w:bCs w:val="0"/>
          <w:i w:val="0"/>
          <w:iCs w:val="0"/>
          <w:sz w:val="22"/>
          <w:szCs w:val="22"/>
        </w:rPr>
        <w:t xml:space="preserve">A Pattern-Based Approach for Sarcasm Detection on Social Media using Twitter Dataset. </w:t>
      </w:r>
    </w:p>
    <w:p w14:paraId="23B1436E" w14:textId="77777777" w:rsidR="00ED1853" w:rsidRDefault="00ED1853" w:rsidP="00D624E2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bCs w:val="0"/>
          <w:i w:val="0"/>
          <w:iCs w:val="0"/>
          <w:sz w:val="22"/>
          <w:szCs w:val="22"/>
        </w:rPr>
      </w:pPr>
      <w:r>
        <w:rPr>
          <w:rFonts w:ascii="Avenir 45" w:hAnsi="Avenir 45"/>
          <w:b w:val="0"/>
          <w:bCs w:val="0"/>
          <w:i w:val="0"/>
          <w:iCs w:val="0"/>
          <w:sz w:val="22"/>
          <w:szCs w:val="22"/>
        </w:rPr>
        <w:t xml:space="preserve">- </w:t>
      </w:r>
      <w:r w:rsidR="00D624E2" w:rsidRPr="00ED1853">
        <w:rPr>
          <w:rFonts w:ascii="Avenir 45" w:hAnsi="Avenir 45"/>
          <w:b w:val="0"/>
          <w:bCs w:val="0"/>
          <w:i w:val="0"/>
          <w:iCs w:val="0"/>
          <w:sz w:val="22"/>
          <w:szCs w:val="22"/>
        </w:rPr>
        <w:t xml:space="preserve">Support Vector Machine Model. </w:t>
      </w:r>
    </w:p>
    <w:p w14:paraId="62749652" w14:textId="77777777" w:rsidR="00D624E2" w:rsidRPr="00ED1853" w:rsidRDefault="00ED1853" w:rsidP="00D624E2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bCs w:val="0"/>
          <w:i w:val="0"/>
          <w:iCs w:val="0"/>
          <w:sz w:val="22"/>
          <w:szCs w:val="22"/>
        </w:rPr>
      </w:pPr>
      <w:r>
        <w:rPr>
          <w:rFonts w:ascii="Avenir 45" w:hAnsi="Avenir 45"/>
          <w:b w:val="0"/>
          <w:bCs w:val="0"/>
          <w:i w:val="0"/>
          <w:iCs w:val="0"/>
          <w:sz w:val="22"/>
          <w:szCs w:val="22"/>
        </w:rPr>
        <w:t xml:space="preserve">- </w:t>
      </w:r>
      <w:r w:rsidR="00D624E2" w:rsidRPr="00ED1853">
        <w:rPr>
          <w:rFonts w:ascii="Avenir 45" w:hAnsi="Avenir 45"/>
          <w:b w:val="0"/>
          <w:bCs w:val="0"/>
          <w:i w:val="0"/>
          <w:iCs w:val="0"/>
          <w:sz w:val="22"/>
          <w:szCs w:val="22"/>
        </w:rPr>
        <w:t>Sentimental Analysis approach to analyze the effects of sarcastic and non-solicited comments</w:t>
      </w:r>
      <w:r>
        <w:rPr>
          <w:rFonts w:ascii="Avenir 45" w:hAnsi="Avenir 45"/>
          <w:b w:val="0"/>
          <w:bCs w:val="0"/>
          <w:i w:val="0"/>
          <w:iCs w:val="0"/>
          <w:sz w:val="22"/>
          <w:szCs w:val="22"/>
        </w:rPr>
        <w:t>.</w:t>
      </w:r>
    </w:p>
    <w:p w14:paraId="2DB7ACF2" w14:textId="77777777" w:rsidR="00D624E2" w:rsidRPr="00ED1853" w:rsidRDefault="00D624E2" w:rsidP="00D624E2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bCs w:val="0"/>
          <w:i w:val="0"/>
          <w:iCs w:val="0"/>
          <w:sz w:val="16"/>
          <w:szCs w:val="16"/>
        </w:rPr>
      </w:pPr>
    </w:p>
    <w:p w14:paraId="7A727BA1" w14:textId="77777777" w:rsidR="0020385B" w:rsidRPr="00ED1853" w:rsidRDefault="00D624E2" w:rsidP="0020385B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sz w:val="22"/>
          <w:szCs w:val="22"/>
        </w:rPr>
      </w:pPr>
      <w:r w:rsidRPr="00ED1853">
        <w:rPr>
          <w:rFonts w:ascii="Avenir 45" w:hAnsi="Avenir 45"/>
          <w:bCs w:val="0"/>
          <w:i w:val="0"/>
          <w:iCs w:val="0"/>
          <w:sz w:val="22"/>
          <w:szCs w:val="22"/>
        </w:rPr>
        <w:t>KARMA KARA – Full Stack Labor Hiring Website</w:t>
      </w:r>
      <w:r w:rsidR="0020385B" w:rsidRPr="00ED1853">
        <w:rPr>
          <w:rFonts w:ascii="Avenir 45" w:hAnsi="Avenir 45"/>
          <w:b w:val="0"/>
          <w:sz w:val="22"/>
          <w:szCs w:val="22"/>
        </w:rPr>
        <w:tab/>
      </w:r>
      <w:r w:rsidRPr="00ED1853">
        <w:rPr>
          <w:rFonts w:ascii="Avenir 45" w:hAnsi="Avenir 45"/>
          <w:b w:val="0"/>
          <w:sz w:val="22"/>
          <w:szCs w:val="22"/>
        </w:rPr>
        <w:t>Aug 2019</w:t>
      </w:r>
    </w:p>
    <w:p w14:paraId="14FDC6C7" w14:textId="77777777" w:rsidR="0020385B" w:rsidRPr="00ED1853" w:rsidRDefault="00D624E2" w:rsidP="0020385B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sz w:val="20"/>
          <w:szCs w:val="20"/>
        </w:rPr>
      </w:pPr>
      <w:r w:rsidRPr="00ED1853">
        <w:rPr>
          <w:rFonts w:ascii="Avenir 45" w:hAnsi="Avenir 45"/>
          <w:b w:val="0"/>
          <w:sz w:val="20"/>
          <w:szCs w:val="20"/>
        </w:rPr>
        <w:t>College Team Project</w:t>
      </w:r>
    </w:p>
    <w:p w14:paraId="66BF7A5C" w14:textId="77777777" w:rsidR="00ED1853" w:rsidRDefault="00ED1853" w:rsidP="0020385B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bCs w:val="0"/>
          <w:i w:val="0"/>
          <w:iCs w:val="0"/>
          <w:sz w:val="22"/>
          <w:szCs w:val="22"/>
        </w:rPr>
      </w:pPr>
      <w:r>
        <w:rPr>
          <w:rFonts w:ascii="Avenir 45" w:hAnsi="Avenir 45"/>
          <w:b w:val="0"/>
          <w:bCs w:val="0"/>
          <w:i w:val="0"/>
          <w:iCs w:val="0"/>
          <w:sz w:val="22"/>
          <w:szCs w:val="22"/>
        </w:rPr>
        <w:t xml:space="preserve">- </w:t>
      </w:r>
      <w:r w:rsidR="00D624E2" w:rsidRPr="00ED1853">
        <w:rPr>
          <w:rFonts w:ascii="Avenir 45" w:hAnsi="Avenir 45"/>
          <w:b w:val="0"/>
          <w:bCs w:val="0"/>
          <w:i w:val="0"/>
          <w:iCs w:val="0"/>
          <w:sz w:val="22"/>
          <w:szCs w:val="22"/>
        </w:rPr>
        <w:t>An online labor applying and hiring website engine complete with payments, customer issue resolution etc. for carpenters, plumbers, labor</w:t>
      </w:r>
      <w:r>
        <w:rPr>
          <w:rFonts w:ascii="Avenir 45" w:hAnsi="Avenir 45"/>
          <w:b w:val="0"/>
          <w:bCs w:val="0"/>
          <w:i w:val="0"/>
          <w:iCs w:val="0"/>
          <w:sz w:val="22"/>
          <w:szCs w:val="22"/>
        </w:rPr>
        <w:t>er</w:t>
      </w:r>
      <w:r w:rsidR="00D624E2" w:rsidRPr="00ED1853">
        <w:rPr>
          <w:rFonts w:ascii="Avenir 45" w:hAnsi="Avenir 45"/>
          <w:b w:val="0"/>
          <w:bCs w:val="0"/>
          <w:i w:val="0"/>
          <w:iCs w:val="0"/>
          <w:sz w:val="22"/>
          <w:szCs w:val="22"/>
        </w:rPr>
        <w:t xml:space="preserve">s. </w:t>
      </w:r>
    </w:p>
    <w:p w14:paraId="5AC612DB" w14:textId="77777777" w:rsidR="0020385B" w:rsidRPr="00ED1853" w:rsidRDefault="00ED1853" w:rsidP="0020385B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bCs w:val="0"/>
          <w:i w:val="0"/>
          <w:iCs w:val="0"/>
          <w:sz w:val="16"/>
          <w:szCs w:val="16"/>
        </w:rPr>
      </w:pPr>
      <w:r>
        <w:rPr>
          <w:rFonts w:ascii="Avenir 45" w:hAnsi="Avenir 45"/>
          <w:b w:val="0"/>
          <w:bCs w:val="0"/>
          <w:i w:val="0"/>
          <w:iCs w:val="0"/>
          <w:sz w:val="22"/>
          <w:szCs w:val="22"/>
        </w:rPr>
        <w:t>-</w:t>
      </w:r>
      <w:r w:rsidR="00D624E2" w:rsidRPr="00ED1853">
        <w:rPr>
          <w:rFonts w:ascii="Avenir 45" w:hAnsi="Avenir 45"/>
          <w:b w:val="0"/>
          <w:bCs w:val="0"/>
          <w:i w:val="0"/>
          <w:iCs w:val="0"/>
          <w:sz w:val="22"/>
          <w:szCs w:val="22"/>
        </w:rPr>
        <w:t>Front-end: HTML, CSS, Bootstrap. Backend: PHP. Database: MySQL</w:t>
      </w:r>
    </w:p>
    <w:p w14:paraId="7BCE49ED" w14:textId="77777777" w:rsidR="0020385B" w:rsidRPr="00ED1853" w:rsidRDefault="0020385B" w:rsidP="002B46BD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sz w:val="20"/>
          <w:szCs w:val="20"/>
        </w:rPr>
      </w:pPr>
    </w:p>
    <w:p w14:paraId="33F6F84B" w14:textId="77777777" w:rsidR="0020385B" w:rsidRPr="00ED1853" w:rsidRDefault="0020385B" w:rsidP="002B46BD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sz w:val="20"/>
          <w:szCs w:val="20"/>
        </w:rPr>
      </w:pPr>
    </w:p>
    <w:p w14:paraId="24A01E01" w14:textId="77777777" w:rsidR="00231CBC" w:rsidRPr="00ED1853" w:rsidRDefault="00231CB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ED1853">
        <w:rPr>
          <w:rFonts w:ascii="Avenir 45" w:hAnsi="Avenir 45"/>
          <w:sz w:val="24"/>
          <w:szCs w:val="24"/>
        </w:rPr>
        <w:t>Training and Seminars</w:t>
      </w:r>
    </w:p>
    <w:p w14:paraId="2DABCE27" w14:textId="77777777" w:rsidR="00C204F9" w:rsidRPr="00ED1853" w:rsidRDefault="00AD7F23" w:rsidP="00231CBC">
      <w:pPr>
        <w:pStyle w:val="ResumeList"/>
        <w:rPr>
          <w:rFonts w:ascii="Avenir 45" w:hAnsi="Avenir 45"/>
          <w:b/>
          <w:bCs/>
        </w:rPr>
      </w:pPr>
      <w:r w:rsidRPr="00ED1853">
        <w:rPr>
          <w:rFonts w:ascii="Avenir 45" w:hAnsi="Avenir 45"/>
          <w:b/>
          <w:bCs/>
          <w:sz w:val="22"/>
          <w:szCs w:val="22"/>
        </w:rPr>
        <w:t>Capgemini</w:t>
      </w:r>
      <w:r w:rsidR="0071088F" w:rsidRPr="00ED1853">
        <w:rPr>
          <w:rFonts w:ascii="Avenir 45" w:hAnsi="Avenir 45"/>
          <w:b/>
          <w:bCs/>
        </w:rPr>
        <w:t>:</w:t>
      </w:r>
    </w:p>
    <w:p w14:paraId="33107414" w14:textId="77777777" w:rsidR="00AD7F23" w:rsidRPr="00ED1853" w:rsidRDefault="00AD7F23" w:rsidP="00AD7F23">
      <w:pPr>
        <w:pStyle w:val="ResumeList"/>
        <w:numPr>
          <w:ilvl w:val="0"/>
          <w:numId w:val="9"/>
        </w:numPr>
        <w:rPr>
          <w:rFonts w:ascii="Avenir 45" w:hAnsi="Avenir 45"/>
          <w:sz w:val="22"/>
          <w:szCs w:val="22"/>
        </w:rPr>
      </w:pPr>
      <w:r w:rsidRPr="00ED1853">
        <w:rPr>
          <w:rFonts w:ascii="Avenir 45" w:hAnsi="Avenir 45"/>
          <w:sz w:val="22"/>
          <w:szCs w:val="22"/>
        </w:rPr>
        <w:t xml:space="preserve">AZ-104 Training </w:t>
      </w:r>
      <w:r w:rsidR="00164C23" w:rsidRPr="00ED1853">
        <w:rPr>
          <w:rFonts w:ascii="Avenir 45" w:hAnsi="Avenir 45"/>
          <w:sz w:val="22"/>
          <w:szCs w:val="22"/>
        </w:rPr>
        <w:t>[</w:t>
      </w:r>
      <w:r w:rsidRPr="00ED1853">
        <w:rPr>
          <w:rFonts w:ascii="Avenir 45" w:hAnsi="Avenir 45"/>
          <w:sz w:val="22"/>
          <w:szCs w:val="22"/>
        </w:rPr>
        <w:t>Aug 2021 – Oct 2021</w:t>
      </w:r>
      <w:r w:rsidR="00164C23" w:rsidRPr="00ED1853">
        <w:rPr>
          <w:rFonts w:ascii="Avenir 45" w:hAnsi="Avenir 45"/>
          <w:sz w:val="22"/>
          <w:szCs w:val="22"/>
        </w:rPr>
        <w:t>]</w:t>
      </w:r>
    </w:p>
    <w:p w14:paraId="1941E8CD" w14:textId="77777777" w:rsidR="00AD7F23" w:rsidRPr="00ED1853" w:rsidRDefault="00AD7F23" w:rsidP="00AD7F23">
      <w:pPr>
        <w:pStyle w:val="ResumeList"/>
        <w:numPr>
          <w:ilvl w:val="0"/>
          <w:numId w:val="9"/>
        </w:numPr>
        <w:rPr>
          <w:rFonts w:ascii="Avenir 45" w:hAnsi="Avenir 45"/>
          <w:sz w:val="22"/>
          <w:szCs w:val="22"/>
        </w:rPr>
      </w:pPr>
      <w:r w:rsidRPr="00ED1853">
        <w:rPr>
          <w:rFonts w:ascii="Avenir 45" w:hAnsi="Avenir 45"/>
          <w:sz w:val="22"/>
          <w:szCs w:val="22"/>
        </w:rPr>
        <w:t>Terraform, Azure DevOps, Git</w:t>
      </w:r>
    </w:p>
    <w:p w14:paraId="108CC988" w14:textId="77777777" w:rsidR="003D1BB4" w:rsidRPr="00ED1853" w:rsidRDefault="00AD7F23" w:rsidP="0071088F">
      <w:pPr>
        <w:pStyle w:val="ResumeList"/>
        <w:numPr>
          <w:ilvl w:val="0"/>
          <w:numId w:val="9"/>
        </w:numPr>
        <w:rPr>
          <w:rFonts w:ascii="Avenir 45" w:hAnsi="Avenir 45"/>
          <w:sz w:val="22"/>
          <w:szCs w:val="22"/>
        </w:rPr>
      </w:pPr>
      <w:r w:rsidRPr="00ED1853">
        <w:rPr>
          <w:rFonts w:ascii="Avenir 45" w:hAnsi="Avenir 45"/>
          <w:sz w:val="22"/>
          <w:szCs w:val="22"/>
        </w:rPr>
        <w:t>Python</w:t>
      </w:r>
    </w:p>
    <w:p w14:paraId="041C1DB5" w14:textId="77777777" w:rsidR="0020385B" w:rsidRPr="00ED1853" w:rsidRDefault="0020385B" w:rsidP="00C204F9">
      <w:pPr>
        <w:pStyle w:val="ResumeBodyChar"/>
        <w:tabs>
          <w:tab w:val="right" w:pos="10080"/>
        </w:tabs>
        <w:rPr>
          <w:rFonts w:ascii="Avenir 45" w:hAnsi="Avenir 45"/>
          <w:szCs w:val="20"/>
        </w:rPr>
      </w:pPr>
    </w:p>
    <w:p w14:paraId="45AC5E2E" w14:textId="77777777" w:rsidR="00164C23" w:rsidRPr="00ED1853" w:rsidRDefault="0072665C" w:rsidP="00164C23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ED1853">
        <w:rPr>
          <w:rFonts w:ascii="Avenir 45" w:hAnsi="Avenir 45"/>
          <w:sz w:val="24"/>
          <w:szCs w:val="24"/>
        </w:rPr>
        <w:t>Certifications</w:t>
      </w:r>
    </w:p>
    <w:p w14:paraId="00A5D1BF" w14:textId="77777777" w:rsidR="00164C23" w:rsidRPr="00ED1853" w:rsidRDefault="00164C23" w:rsidP="00164C23">
      <w:pPr>
        <w:pStyle w:val="ResumeList"/>
        <w:rPr>
          <w:rFonts w:ascii="Avenir 45" w:hAnsi="Avenir 45"/>
        </w:rPr>
      </w:pPr>
    </w:p>
    <w:p w14:paraId="746C475A" w14:textId="77777777" w:rsidR="00164C23" w:rsidRPr="00ED1853" w:rsidRDefault="00164C23" w:rsidP="00164C23">
      <w:pPr>
        <w:pStyle w:val="ResumeList"/>
        <w:numPr>
          <w:ilvl w:val="0"/>
          <w:numId w:val="9"/>
        </w:numPr>
        <w:rPr>
          <w:rFonts w:ascii="Avenir 45" w:hAnsi="Avenir 45"/>
          <w:sz w:val="22"/>
          <w:szCs w:val="22"/>
        </w:rPr>
      </w:pPr>
      <w:r w:rsidRPr="00ED1853">
        <w:rPr>
          <w:rFonts w:ascii="Avenir 45" w:hAnsi="Avenir 45"/>
          <w:sz w:val="22"/>
          <w:szCs w:val="22"/>
        </w:rPr>
        <w:t>AZ-104 Microsoft Azure Administrator Associate [Oct 2021]</w:t>
      </w:r>
    </w:p>
    <w:p w14:paraId="78FA4606" w14:textId="77777777" w:rsidR="00164C23" w:rsidRPr="00ED1853" w:rsidRDefault="0071088F" w:rsidP="0071088F">
      <w:pPr>
        <w:pStyle w:val="ResumeList"/>
        <w:numPr>
          <w:ilvl w:val="0"/>
          <w:numId w:val="9"/>
        </w:numPr>
        <w:rPr>
          <w:rFonts w:ascii="Avenir 45" w:hAnsi="Avenir 45"/>
          <w:sz w:val="24"/>
          <w:szCs w:val="24"/>
        </w:rPr>
      </w:pPr>
      <w:r w:rsidRPr="00ED1853">
        <w:rPr>
          <w:rFonts w:ascii="Avenir 45" w:hAnsi="Avenir 45"/>
          <w:sz w:val="22"/>
          <w:szCs w:val="22"/>
        </w:rPr>
        <w:t>"CEFR C1(Advanced) English Score" in English Proficiency by British Council.</w:t>
      </w:r>
    </w:p>
    <w:p w14:paraId="345D4300" w14:textId="42B81A13" w:rsidR="00147506" w:rsidRPr="00ED1853" w:rsidRDefault="0071088F" w:rsidP="0071088F">
      <w:pPr>
        <w:pStyle w:val="ResumeList"/>
        <w:numPr>
          <w:ilvl w:val="0"/>
          <w:numId w:val="9"/>
        </w:numPr>
        <w:rPr>
          <w:rFonts w:ascii="Avenir 45" w:hAnsi="Avenir 45"/>
          <w:sz w:val="26"/>
          <w:szCs w:val="28"/>
        </w:rPr>
      </w:pPr>
      <w:proofErr w:type="spellStart"/>
      <w:r w:rsidRPr="00ED1853">
        <w:rPr>
          <w:rFonts w:ascii="Avenir 45" w:hAnsi="Avenir 45"/>
          <w:sz w:val="22"/>
          <w:szCs w:val="22"/>
        </w:rPr>
        <w:t>HackerRank</w:t>
      </w:r>
      <w:proofErr w:type="spellEnd"/>
      <w:r w:rsidRPr="00ED1853">
        <w:rPr>
          <w:rFonts w:ascii="Avenir 45" w:hAnsi="Avenir 45"/>
          <w:sz w:val="22"/>
          <w:szCs w:val="22"/>
        </w:rPr>
        <w:t xml:space="preserve"> Problem</w:t>
      </w:r>
      <w:r w:rsidR="00A91E97">
        <w:rPr>
          <w:rFonts w:ascii="Avenir 45" w:hAnsi="Avenir 45"/>
          <w:sz w:val="22"/>
          <w:szCs w:val="22"/>
        </w:rPr>
        <w:t xml:space="preserve"> Solving</w:t>
      </w:r>
      <w:r w:rsidRPr="00ED1853">
        <w:rPr>
          <w:rFonts w:ascii="Avenir 45" w:hAnsi="Avenir 45"/>
          <w:sz w:val="22"/>
          <w:szCs w:val="22"/>
        </w:rPr>
        <w:t xml:space="preserve"> Skills Certification</w:t>
      </w:r>
    </w:p>
    <w:p w14:paraId="78E02359" w14:textId="77777777" w:rsidR="0020385B" w:rsidRPr="00ED1853" w:rsidRDefault="0020385B" w:rsidP="00147506">
      <w:pPr>
        <w:pStyle w:val="ResumeBodyChar"/>
        <w:tabs>
          <w:tab w:val="right" w:pos="10080"/>
        </w:tabs>
        <w:rPr>
          <w:rFonts w:ascii="Avenir 45" w:hAnsi="Avenir 45"/>
          <w:b/>
          <w:i/>
          <w:szCs w:val="20"/>
        </w:rPr>
      </w:pPr>
    </w:p>
    <w:p w14:paraId="49B9110E" w14:textId="77777777" w:rsidR="00231CBC" w:rsidRPr="00ED1853" w:rsidRDefault="00231CB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ED1853">
        <w:rPr>
          <w:rFonts w:ascii="Avenir 45" w:hAnsi="Avenir 45"/>
          <w:sz w:val="24"/>
          <w:szCs w:val="24"/>
        </w:rPr>
        <w:t>Education</w:t>
      </w:r>
    </w:p>
    <w:p w14:paraId="5BD02C83" w14:textId="77777777" w:rsidR="0020385B" w:rsidRPr="00ED1853" w:rsidRDefault="0071088F" w:rsidP="00231CBC">
      <w:pPr>
        <w:pStyle w:val="ResumeList"/>
        <w:rPr>
          <w:rFonts w:ascii="Avenir 45" w:hAnsi="Avenir 45"/>
          <w:sz w:val="22"/>
          <w:szCs w:val="22"/>
        </w:rPr>
      </w:pPr>
      <w:r w:rsidRPr="00ED1853">
        <w:rPr>
          <w:rFonts w:ascii="Avenir 45" w:hAnsi="Avenir 45"/>
          <w:sz w:val="22"/>
          <w:szCs w:val="22"/>
        </w:rPr>
        <w:t>College                       D.Y. Patil College of Engineering, Pune</w:t>
      </w:r>
    </w:p>
    <w:p w14:paraId="5C48830B" w14:textId="77777777" w:rsidR="0071088F" w:rsidRPr="00ED1853" w:rsidRDefault="0071088F" w:rsidP="00231CBC">
      <w:pPr>
        <w:pStyle w:val="ResumeList"/>
        <w:rPr>
          <w:rFonts w:ascii="Avenir 45" w:hAnsi="Avenir 45"/>
          <w:sz w:val="22"/>
          <w:szCs w:val="22"/>
        </w:rPr>
      </w:pPr>
      <w:r w:rsidRPr="00ED1853">
        <w:rPr>
          <w:rFonts w:ascii="Avenir 45" w:hAnsi="Avenir 45"/>
          <w:sz w:val="22"/>
          <w:szCs w:val="22"/>
        </w:rPr>
        <w:t>University                  Savitribai Phule Pune University</w:t>
      </w:r>
    </w:p>
    <w:p w14:paraId="64D81496" w14:textId="77777777" w:rsidR="0071088F" w:rsidRPr="00ED1853" w:rsidRDefault="0071088F" w:rsidP="00231CBC">
      <w:pPr>
        <w:pStyle w:val="ResumeList"/>
        <w:rPr>
          <w:rFonts w:ascii="Avenir 45" w:hAnsi="Avenir 45"/>
          <w:sz w:val="22"/>
          <w:szCs w:val="22"/>
        </w:rPr>
      </w:pPr>
      <w:r w:rsidRPr="00ED1853">
        <w:rPr>
          <w:rFonts w:ascii="Avenir 45" w:hAnsi="Avenir 45"/>
          <w:sz w:val="22"/>
          <w:szCs w:val="22"/>
        </w:rPr>
        <w:t>Degree                       Bachelor of Engineering – Information Technology</w:t>
      </w:r>
    </w:p>
    <w:p w14:paraId="509AA54B" w14:textId="77777777" w:rsidR="0071088F" w:rsidRPr="00ED1853" w:rsidRDefault="0071088F" w:rsidP="00231CBC">
      <w:pPr>
        <w:pStyle w:val="ResumeList"/>
        <w:rPr>
          <w:rFonts w:ascii="Avenir 45" w:hAnsi="Avenir 45"/>
          <w:sz w:val="22"/>
          <w:szCs w:val="22"/>
        </w:rPr>
      </w:pPr>
      <w:r w:rsidRPr="00ED1853">
        <w:rPr>
          <w:rFonts w:ascii="Avenir 45" w:hAnsi="Avenir 45"/>
          <w:sz w:val="22"/>
          <w:szCs w:val="22"/>
        </w:rPr>
        <w:t>Graduation Year       2021</w:t>
      </w:r>
    </w:p>
    <w:p w14:paraId="57C4102D" w14:textId="77777777" w:rsidR="0071088F" w:rsidRPr="00ED1853" w:rsidRDefault="0071088F" w:rsidP="00231CBC">
      <w:pPr>
        <w:pStyle w:val="ResumeList"/>
        <w:rPr>
          <w:rFonts w:ascii="Avenir 45" w:hAnsi="Avenir 45"/>
          <w:sz w:val="22"/>
          <w:szCs w:val="22"/>
        </w:rPr>
      </w:pPr>
      <w:r w:rsidRPr="00ED1853">
        <w:rPr>
          <w:rFonts w:ascii="Avenir 45" w:hAnsi="Avenir 45"/>
          <w:sz w:val="22"/>
          <w:szCs w:val="22"/>
        </w:rPr>
        <w:t>CGPA                          7.73</w:t>
      </w:r>
    </w:p>
    <w:p w14:paraId="17AD77B3" w14:textId="77777777" w:rsidR="0020385B" w:rsidRPr="00ED1853" w:rsidRDefault="0020385B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14:paraId="74D5D056" w14:textId="77777777" w:rsidR="0072665C" w:rsidRPr="00ED1853" w:rsidRDefault="0072665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ED1853">
        <w:rPr>
          <w:rFonts w:ascii="Avenir 45" w:hAnsi="Avenir 45"/>
          <w:sz w:val="24"/>
          <w:szCs w:val="24"/>
        </w:rPr>
        <w:t>Professional Organizations</w:t>
      </w:r>
    </w:p>
    <w:p w14:paraId="49A669EE" w14:textId="77777777" w:rsidR="00BA7163" w:rsidRPr="00ED1853" w:rsidRDefault="0071088F" w:rsidP="0071088F">
      <w:pPr>
        <w:pStyle w:val="ResumeList"/>
        <w:numPr>
          <w:ilvl w:val="0"/>
          <w:numId w:val="31"/>
        </w:numPr>
        <w:rPr>
          <w:rFonts w:ascii="Avenir 45" w:hAnsi="Avenir 45"/>
          <w:sz w:val="22"/>
          <w:szCs w:val="22"/>
        </w:rPr>
      </w:pPr>
      <w:r w:rsidRPr="00ED1853">
        <w:rPr>
          <w:rFonts w:ascii="Avenir 45" w:hAnsi="Avenir 45"/>
          <w:sz w:val="22"/>
          <w:szCs w:val="22"/>
        </w:rPr>
        <w:t>Google Developer Student Club - DSC DYPCOE</w:t>
      </w:r>
    </w:p>
    <w:p w14:paraId="103A9E83" w14:textId="77777777" w:rsidR="0071088F" w:rsidRPr="00ED1853" w:rsidRDefault="0071088F" w:rsidP="0071088F">
      <w:pPr>
        <w:pStyle w:val="ResumeList"/>
        <w:numPr>
          <w:ilvl w:val="0"/>
          <w:numId w:val="31"/>
        </w:numPr>
        <w:rPr>
          <w:rFonts w:ascii="Avenir 45" w:hAnsi="Avenir 45"/>
          <w:sz w:val="22"/>
          <w:szCs w:val="22"/>
        </w:rPr>
      </w:pPr>
      <w:r w:rsidRPr="00ED1853">
        <w:rPr>
          <w:rFonts w:ascii="Avenir 45" w:hAnsi="Avenir 45"/>
          <w:sz w:val="22"/>
          <w:szCs w:val="22"/>
        </w:rPr>
        <w:t>Astronomy and Space Science Club - ASSC DYPCOE</w:t>
      </w:r>
    </w:p>
    <w:p w14:paraId="33DFD345" w14:textId="77777777" w:rsidR="0020385B" w:rsidRPr="00ED1853" w:rsidRDefault="0020385B" w:rsidP="00100F51">
      <w:pPr>
        <w:pStyle w:val="ResumeHeading"/>
        <w:numPr>
          <w:ilvl w:val="0"/>
          <w:numId w:val="0"/>
        </w:numPr>
        <w:spacing w:before="0"/>
        <w:rPr>
          <w:rFonts w:ascii="Avenir 45" w:hAnsi="Avenir 45"/>
          <w:sz w:val="20"/>
          <w:szCs w:val="20"/>
        </w:rPr>
      </w:pPr>
    </w:p>
    <w:p w14:paraId="2CB8C314" w14:textId="77777777" w:rsidR="0072665C" w:rsidRPr="00ED1853" w:rsidRDefault="0072665C" w:rsidP="00100F51">
      <w:pPr>
        <w:pStyle w:val="ResumeHeading"/>
        <w:numPr>
          <w:ilvl w:val="0"/>
          <w:numId w:val="0"/>
        </w:numPr>
        <w:spacing w:before="0"/>
        <w:rPr>
          <w:rFonts w:ascii="Avenir 45" w:hAnsi="Avenir 45"/>
          <w:sz w:val="24"/>
          <w:szCs w:val="24"/>
        </w:rPr>
      </w:pPr>
      <w:r w:rsidRPr="00ED1853">
        <w:rPr>
          <w:rFonts w:ascii="Avenir 45" w:hAnsi="Avenir 45"/>
          <w:sz w:val="24"/>
          <w:szCs w:val="24"/>
        </w:rPr>
        <w:t>Publications/Presentations</w:t>
      </w:r>
    </w:p>
    <w:p w14:paraId="472094E8" w14:textId="77777777" w:rsidR="00FF627B" w:rsidRPr="00ED1853" w:rsidRDefault="0071088F">
      <w:pPr>
        <w:pStyle w:val="ResumeCitation"/>
        <w:rPr>
          <w:rFonts w:ascii="Avenir 45" w:hAnsi="Avenir 45"/>
          <w:sz w:val="22"/>
          <w:szCs w:val="22"/>
        </w:rPr>
      </w:pPr>
      <w:r w:rsidRPr="00ED1853">
        <w:rPr>
          <w:rFonts w:ascii="Avenir 45" w:hAnsi="Avenir 45"/>
          <w:sz w:val="22"/>
          <w:szCs w:val="22"/>
        </w:rPr>
        <w:t xml:space="preserve">International Journal of Advance Research and Innovative Ideas in Education (IJARIIE) </w:t>
      </w:r>
    </w:p>
    <w:p w14:paraId="47FD5C6D" w14:textId="77777777" w:rsidR="0071088F" w:rsidRPr="00ED1853" w:rsidRDefault="0071088F">
      <w:pPr>
        <w:pStyle w:val="ResumeCitation"/>
        <w:rPr>
          <w:rFonts w:ascii="Avenir 45" w:hAnsi="Avenir 45"/>
          <w:sz w:val="22"/>
          <w:szCs w:val="22"/>
        </w:rPr>
      </w:pPr>
      <w:r w:rsidRPr="00ED1853">
        <w:rPr>
          <w:rFonts w:ascii="Avenir 45" w:hAnsi="Avenir 45"/>
          <w:sz w:val="22"/>
          <w:szCs w:val="22"/>
        </w:rPr>
        <w:t>Sarcasm Detection using Twitter Analysis</w:t>
      </w:r>
    </w:p>
    <w:p w14:paraId="5DCF9AC3" w14:textId="77777777" w:rsidR="0071088F" w:rsidRPr="00ED1853" w:rsidRDefault="0071088F">
      <w:pPr>
        <w:pStyle w:val="ResumeCitation"/>
        <w:rPr>
          <w:rFonts w:ascii="Avenir 45" w:hAnsi="Avenir 45"/>
          <w:sz w:val="22"/>
          <w:szCs w:val="22"/>
        </w:rPr>
      </w:pPr>
      <w:r w:rsidRPr="00ED1853">
        <w:rPr>
          <w:rFonts w:ascii="Avenir 45" w:hAnsi="Avenir 45"/>
          <w:sz w:val="22"/>
          <w:szCs w:val="22"/>
        </w:rPr>
        <w:t xml:space="preserve">Paper Id: </w:t>
      </w:r>
      <w:r w:rsidR="00ED1853" w:rsidRPr="00ED1853">
        <w:rPr>
          <w:rFonts w:ascii="Avenir 45" w:hAnsi="Avenir 45"/>
          <w:sz w:val="22"/>
          <w:szCs w:val="22"/>
        </w:rPr>
        <w:t>14334</w:t>
      </w:r>
    </w:p>
    <w:sectPr w:rsidR="0071088F" w:rsidRPr="00ED1853" w:rsidSect="008F3CA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965" w:right="1080" w:bottom="965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5FDAF" w14:textId="77777777" w:rsidR="00625425" w:rsidRDefault="00625425">
      <w:r>
        <w:separator/>
      </w:r>
    </w:p>
  </w:endnote>
  <w:endnote w:type="continuationSeparator" w:id="0">
    <w:p w14:paraId="5BA4805F" w14:textId="77777777" w:rsidR="00625425" w:rsidRDefault="00625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nir 45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CF446" w14:textId="77777777" w:rsidR="00B52173" w:rsidRDefault="00B52173" w:rsidP="004A5F9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34168A" w14:textId="77777777" w:rsidR="00B52173" w:rsidRDefault="00B52173" w:rsidP="00B5217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05767" w14:textId="77777777" w:rsidR="00B52173" w:rsidRPr="00B52173" w:rsidRDefault="00B52173" w:rsidP="004A5F9C">
    <w:pPr>
      <w:pStyle w:val="Footer"/>
      <w:framePr w:wrap="around" w:vAnchor="text" w:hAnchor="margin" w:y="1"/>
      <w:rPr>
        <w:rStyle w:val="PageNumber"/>
        <w:rFonts w:ascii="Avenir 45" w:hAnsi="Avenir 45"/>
        <w:sz w:val="20"/>
        <w:szCs w:val="20"/>
      </w:rPr>
    </w:pPr>
    <w:r w:rsidRPr="00B52173">
      <w:rPr>
        <w:rStyle w:val="PageNumber"/>
        <w:rFonts w:ascii="Avenir 45" w:hAnsi="Avenir 45"/>
        <w:sz w:val="20"/>
        <w:szCs w:val="20"/>
      </w:rPr>
      <w:fldChar w:fldCharType="begin"/>
    </w:r>
    <w:r w:rsidRPr="00B52173">
      <w:rPr>
        <w:rStyle w:val="PageNumber"/>
        <w:rFonts w:ascii="Avenir 45" w:hAnsi="Avenir 45"/>
        <w:sz w:val="20"/>
        <w:szCs w:val="20"/>
      </w:rPr>
      <w:instrText xml:space="preserve">PAGE  </w:instrText>
    </w:r>
    <w:r w:rsidRPr="00B52173">
      <w:rPr>
        <w:rStyle w:val="PageNumber"/>
        <w:rFonts w:ascii="Avenir 45" w:hAnsi="Avenir 45"/>
        <w:sz w:val="20"/>
        <w:szCs w:val="20"/>
      </w:rPr>
      <w:fldChar w:fldCharType="separate"/>
    </w:r>
    <w:r w:rsidR="007113A7">
      <w:rPr>
        <w:rStyle w:val="PageNumber"/>
        <w:rFonts w:ascii="Avenir 45" w:hAnsi="Avenir 45"/>
        <w:noProof/>
        <w:sz w:val="20"/>
        <w:szCs w:val="20"/>
      </w:rPr>
      <w:t>3</w:t>
    </w:r>
    <w:r w:rsidRPr="00B52173">
      <w:rPr>
        <w:rStyle w:val="PageNumber"/>
        <w:rFonts w:ascii="Avenir 45" w:hAnsi="Avenir 45"/>
        <w:sz w:val="20"/>
        <w:szCs w:val="20"/>
      </w:rPr>
      <w:fldChar w:fldCharType="end"/>
    </w:r>
  </w:p>
  <w:p w14:paraId="24E5D580" w14:textId="77777777" w:rsidR="00B52173" w:rsidRDefault="00B52173" w:rsidP="00B52173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47AE3" w14:textId="77777777" w:rsidR="0072665C" w:rsidRDefault="0072665C" w:rsidP="001F5B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10A87" w14:textId="77777777" w:rsidR="00625425" w:rsidRDefault="00625425">
      <w:r>
        <w:separator/>
      </w:r>
    </w:p>
  </w:footnote>
  <w:footnote w:type="continuationSeparator" w:id="0">
    <w:p w14:paraId="1C4BF2F7" w14:textId="77777777" w:rsidR="00625425" w:rsidRDefault="00625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B7347" w14:textId="77777777" w:rsidR="00874223" w:rsidRDefault="00874223"/>
  <w:p w14:paraId="6C524A53" w14:textId="77777777" w:rsidR="00B478A8" w:rsidRDefault="00B478A8"/>
  <w:p w14:paraId="2BFA42B2" w14:textId="77777777" w:rsidR="00B478A8" w:rsidRDefault="00B478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AB1EA" w14:textId="77777777" w:rsidR="004B3E91" w:rsidRPr="00465F38" w:rsidRDefault="00B52173" w:rsidP="00B52173">
    <w:pPr>
      <w:pStyle w:val="ResumeName"/>
      <w:rPr>
        <w:b w:val="0"/>
        <w:i w:val="0"/>
      </w:rPr>
    </w:pPr>
    <w:r w:rsidRPr="00B52173">
      <w:rPr>
        <w:rFonts w:ascii="Avenir 45" w:hAnsi="Avenir 45"/>
        <w:sz w:val="20"/>
        <w:szCs w:val="20"/>
      </w:rPr>
      <w:tab/>
    </w:r>
    <w:r w:rsidR="00465F38">
      <w:rPr>
        <w:noProof/>
      </w:rPr>
      <w:pict w14:anchorId="47E5E9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58pt;height:37pt">
          <v:imagedata r:id="rId1" o:title="Capgemini_Logo_2COL_CMYK" croptop="18312f" cropbottom="18633f" cropleft="8135f" cropright="8135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8023C" w14:textId="77777777" w:rsidR="0072665C" w:rsidRPr="00E47469" w:rsidRDefault="004B3E91" w:rsidP="00B52173">
    <w:pPr>
      <w:pStyle w:val="ResumeName"/>
    </w:pP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CFC409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A26A00"/>
    <w:multiLevelType w:val="hybridMultilevel"/>
    <w:tmpl w:val="AC083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53A00"/>
    <w:multiLevelType w:val="hybridMultilevel"/>
    <w:tmpl w:val="962A4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B1968"/>
    <w:multiLevelType w:val="hybridMultilevel"/>
    <w:tmpl w:val="E144A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95D11"/>
    <w:multiLevelType w:val="hybridMultilevel"/>
    <w:tmpl w:val="2500C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D404B"/>
    <w:multiLevelType w:val="hybridMultilevel"/>
    <w:tmpl w:val="7DCA28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2D6059"/>
    <w:multiLevelType w:val="hybridMultilevel"/>
    <w:tmpl w:val="022CC6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584A95"/>
    <w:multiLevelType w:val="hybridMultilevel"/>
    <w:tmpl w:val="1804B9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16A8E"/>
    <w:multiLevelType w:val="hybridMultilevel"/>
    <w:tmpl w:val="54209EFA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" w15:restartNumberingAfterBreak="0">
    <w:nsid w:val="286572DF"/>
    <w:multiLevelType w:val="hybridMultilevel"/>
    <w:tmpl w:val="5C209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E289E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76279E1"/>
    <w:multiLevelType w:val="hybridMultilevel"/>
    <w:tmpl w:val="E1B8C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B242F"/>
    <w:multiLevelType w:val="hybridMultilevel"/>
    <w:tmpl w:val="8B1089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0D10C6"/>
    <w:multiLevelType w:val="hybridMultilevel"/>
    <w:tmpl w:val="73807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C35CC"/>
    <w:multiLevelType w:val="hybridMultilevel"/>
    <w:tmpl w:val="1494F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A2EC8"/>
    <w:multiLevelType w:val="hybridMultilevel"/>
    <w:tmpl w:val="D550E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E78DC"/>
    <w:multiLevelType w:val="hybridMultilevel"/>
    <w:tmpl w:val="E4C29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B47D0"/>
    <w:multiLevelType w:val="hybridMultilevel"/>
    <w:tmpl w:val="95708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A5FD8"/>
    <w:multiLevelType w:val="hybridMultilevel"/>
    <w:tmpl w:val="126ACC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EA66FBD"/>
    <w:multiLevelType w:val="hybridMultilevel"/>
    <w:tmpl w:val="DFD81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033D9C"/>
    <w:multiLevelType w:val="hybridMultilevel"/>
    <w:tmpl w:val="73E82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0E7E5C"/>
    <w:multiLevelType w:val="hybridMultilevel"/>
    <w:tmpl w:val="D480DE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77029A"/>
    <w:multiLevelType w:val="hybridMultilevel"/>
    <w:tmpl w:val="EF66B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967113"/>
    <w:multiLevelType w:val="hybridMultilevel"/>
    <w:tmpl w:val="5A7CD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0D00D8"/>
    <w:multiLevelType w:val="hybridMultilevel"/>
    <w:tmpl w:val="30465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5B55EE"/>
    <w:multiLevelType w:val="hybridMultilevel"/>
    <w:tmpl w:val="B958F2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524B2F"/>
    <w:multiLevelType w:val="hybridMultilevel"/>
    <w:tmpl w:val="0DDAE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1022C3"/>
    <w:multiLevelType w:val="hybridMultilevel"/>
    <w:tmpl w:val="80C0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211B2D"/>
    <w:multiLevelType w:val="hybridMultilevel"/>
    <w:tmpl w:val="8828C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A41D9C"/>
    <w:multiLevelType w:val="hybridMultilevel"/>
    <w:tmpl w:val="64AC6E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9"/>
  </w:num>
  <w:num w:numId="5">
    <w:abstractNumId w:val="8"/>
  </w:num>
  <w:num w:numId="6">
    <w:abstractNumId w:val="3"/>
  </w:num>
  <w:num w:numId="7">
    <w:abstractNumId w:val="26"/>
  </w:num>
  <w:num w:numId="8">
    <w:abstractNumId w:val="4"/>
  </w:num>
  <w:num w:numId="9">
    <w:abstractNumId w:val="1"/>
  </w:num>
  <w:num w:numId="10">
    <w:abstractNumId w:val="28"/>
  </w:num>
  <w:num w:numId="11">
    <w:abstractNumId w:val="12"/>
  </w:num>
  <w:num w:numId="12">
    <w:abstractNumId w:val="7"/>
  </w:num>
  <w:num w:numId="13">
    <w:abstractNumId w:val="2"/>
  </w:num>
  <w:num w:numId="14">
    <w:abstractNumId w:val="9"/>
  </w:num>
  <w:num w:numId="15">
    <w:abstractNumId w:val="23"/>
  </w:num>
  <w:num w:numId="16">
    <w:abstractNumId w:val="27"/>
  </w:num>
  <w:num w:numId="17">
    <w:abstractNumId w:val="5"/>
  </w:num>
  <w:num w:numId="18">
    <w:abstractNumId w:val="6"/>
  </w:num>
  <w:num w:numId="19">
    <w:abstractNumId w:val="22"/>
  </w:num>
  <w:num w:numId="20">
    <w:abstractNumId w:val="13"/>
  </w:num>
  <w:num w:numId="21">
    <w:abstractNumId w:val="15"/>
  </w:num>
  <w:num w:numId="22">
    <w:abstractNumId w:val="16"/>
  </w:num>
  <w:num w:numId="23">
    <w:abstractNumId w:val="21"/>
  </w:num>
  <w:num w:numId="24">
    <w:abstractNumId w:val="31"/>
  </w:num>
  <w:num w:numId="25">
    <w:abstractNumId w:val="14"/>
  </w:num>
  <w:num w:numId="26">
    <w:abstractNumId w:val="25"/>
  </w:num>
  <w:num w:numId="27">
    <w:abstractNumId w:val="24"/>
  </w:num>
  <w:num w:numId="28">
    <w:abstractNumId w:val="18"/>
  </w:num>
  <w:num w:numId="29">
    <w:abstractNumId w:val="11"/>
  </w:num>
  <w:num w:numId="30">
    <w:abstractNumId w:val="29"/>
  </w:num>
  <w:num w:numId="31">
    <w:abstractNumId w:val="17"/>
  </w:num>
  <w:num w:numId="32">
    <w:abstractNumId w:val="3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131078" w:nlCheck="1" w:checkStyle="1"/>
  <w:activeWritingStyle w:appName="MSWord" w:lang="en-US" w:vendorID="64" w:dllVersion="0" w:nlCheck="1" w:checkStyle="0"/>
  <w:activeWritingStyle w:appName="MSWord" w:lang="fr-FR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5B7A"/>
    <w:rsid w:val="00001E8E"/>
    <w:rsid w:val="00014D3B"/>
    <w:rsid w:val="00041F2B"/>
    <w:rsid w:val="00042C0E"/>
    <w:rsid w:val="0007148B"/>
    <w:rsid w:val="000A6045"/>
    <w:rsid w:val="000A6E87"/>
    <w:rsid w:val="000B1E1D"/>
    <w:rsid w:val="000E7523"/>
    <w:rsid w:val="00100F51"/>
    <w:rsid w:val="001025B2"/>
    <w:rsid w:val="00124386"/>
    <w:rsid w:val="00124E76"/>
    <w:rsid w:val="00147506"/>
    <w:rsid w:val="001522D4"/>
    <w:rsid w:val="00164C23"/>
    <w:rsid w:val="0017396E"/>
    <w:rsid w:val="001753C1"/>
    <w:rsid w:val="001775C5"/>
    <w:rsid w:val="00183480"/>
    <w:rsid w:val="001A54A0"/>
    <w:rsid w:val="001E4C49"/>
    <w:rsid w:val="001F5B7A"/>
    <w:rsid w:val="00201FA3"/>
    <w:rsid w:val="00202B44"/>
    <w:rsid w:val="0020385B"/>
    <w:rsid w:val="00226830"/>
    <w:rsid w:val="00231CBC"/>
    <w:rsid w:val="002362F8"/>
    <w:rsid w:val="00265E4B"/>
    <w:rsid w:val="00290421"/>
    <w:rsid w:val="002907C9"/>
    <w:rsid w:val="002A3752"/>
    <w:rsid w:val="002B46BD"/>
    <w:rsid w:val="002C1000"/>
    <w:rsid w:val="002C4FEE"/>
    <w:rsid w:val="002E53CD"/>
    <w:rsid w:val="002F6DE8"/>
    <w:rsid w:val="003105FD"/>
    <w:rsid w:val="003354D3"/>
    <w:rsid w:val="00343D5B"/>
    <w:rsid w:val="00354EDB"/>
    <w:rsid w:val="00375BD6"/>
    <w:rsid w:val="003B52C5"/>
    <w:rsid w:val="003D1BB4"/>
    <w:rsid w:val="003E0D7D"/>
    <w:rsid w:val="003F3968"/>
    <w:rsid w:val="0042269F"/>
    <w:rsid w:val="004357DF"/>
    <w:rsid w:val="0044426B"/>
    <w:rsid w:val="00464396"/>
    <w:rsid w:val="00465F38"/>
    <w:rsid w:val="004770A1"/>
    <w:rsid w:val="004977D2"/>
    <w:rsid w:val="004A5F9C"/>
    <w:rsid w:val="004B2DE7"/>
    <w:rsid w:val="004B3E91"/>
    <w:rsid w:val="004B5C31"/>
    <w:rsid w:val="004B7BB9"/>
    <w:rsid w:val="004C1C18"/>
    <w:rsid w:val="004C6302"/>
    <w:rsid w:val="004C6AAD"/>
    <w:rsid w:val="004E2A62"/>
    <w:rsid w:val="004F73AA"/>
    <w:rsid w:val="005578C4"/>
    <w:rsid w:val="005A1398"/>
    <w:rsid w:val="005E19F3"/>
    <w:rsid w:val="0062095D"/>
    <w:rsid w:val="00625140"/>
    <w:rsid w:val="00625425"/>
    <w:rsid w:val="00625538"/>
    <w:rsid w:val="00633D15"/>
    <w:rsid w:val="00634016"/>
    <w:rsid w:val="006376FA"/>
    <w:rsid w:val="006534FC"/>
    <w:rsid w:val="00675806"/>
    <w:rsid w:val="006D53C1"/>
    <w:rsid w:val="006F2E70"/>
    <w:rsid w:val="00700DF4"/>
    <w:rsid w:val="0071088F"/>
    <w:rsid w:val="007113A7"/>
    <w:rsid w:val="0072665C"/>
    <w:rsid w:val="0077282C"/>
    <w:rsid w:val="007744E4"/>
    <w:rsid w:val="007B51E9"/>
    <w:rsid w:val="007C0A4B"/>
    <w:rsid w:val="007C2535"/>
    <w:rsid w:val="007F3BE9"/>
    <w:rsid w:val="007F4CF6"/>
    <w:rsid w:val="00842F03"/>
    <w:rsid w:val="00851645"/>
    <w:rsid w:val="008564D3"/>
    <w:rsid w:val="0086273E"/>
    <w:rsid w:val="008649DE"/>
    <w:rsid w:val="00874223"/>
    <w:rsid w:val="00882976"/>
    <w:rsid w:val="008B2952"/>
    <w:rsid w:val="008C0606"/>
    <w:rsid w:val="008D3A8B"/>
    <w:rsid w:val="008E43C5"/>
    <w:rsid w:val="008F3CAF"/>
    <w:rsid w:val="00910CF0"/>
    <w:rsid w:val="009313B6"/>
    <w:rsid w:val="0094088C"/>
    <w:rsid w:val="00946256"/>
    <w:rsid w:val="009467EA"/>
    <w:rsid w:val="00951E62"/>
    <w:rsid w:val="009A0FE7"/>
    <w:rsid w:val="009C1F6D"/>
    <w:rsid w:val="009E3BC0"/>
    <w:rsid w:val="00A11DB6"/>
    <w:rsid w:val="00A26223"/>
    <w:rsid w:val="00A41C4C"/>
    <w:rsid w:val="00A43262"/>
    <w:rsid w:val="00A8275E"/>
    <w:rsid w:val="00A91E97"/>
    <w:rsid w:val="00A97F6B"/>
    <w:rsid w:val="00AC510F"/>
    <w:rsid w:val="00AD7F23"/>
    <w:rsid w:val="00B10913"/>
    <w:rsid w:val="00B12445"/>
    <w:rsid w:val="00B237C1"/>
    <w:rsid w:val="00B37332"/>
    <w:rsid w:val="00B478A8"/>
    <w:rsid w:val="00B52173"/>
    <w:rsid w:val="00B7203B"/>
    <w:rsid w:val="00B80DA9"/>
    <w:rsid w:val="00BA5DA6"/>
    <w:rsid w:val="00BA7163"/>
    <w:rsid w:val="00BC4D97"/>
    <w:rsid w:val="00BD5A9E"/>
    <w:rsid w:val="00BD6A47"/>
    <w:rsid w:val="00BE399B"/>
    <w:rsid w:val="00BE55EA"/>
    <w:rsid w:val="00C11D6B"/>
    <w:rsid w:val="00C120E3"/>
    <w:rsid w:val="00C16E7C"/>
    <w:rsid w:val="00C204F9"/>
    <w:rsid w:val="00C320AD"/>
    <w:rsid w:val="00C36136"/>
    <w:rsid w:val="00C46914"/>
    <w:rsid w:val="00CC50BE"/>
    <w:rsid w:val="00CD501B"/>
    <w:rsid w:val="00CE7E4C"/>
    <w:rsid w:val="00D01D79"/>
    <w:rsid w:val="00D21202"/>
    <w:rsid w:val="00D33D8E"/>
    <w:rsid w:val="00D3514F"/>
    <w:rsid w:val="00D454FE"/>
    <w:rsid w:val="00D624E2"/>
    <w:rsid w:val="00D74B48"/>
    <w:rsid w:val="00D86B59"/>
    <w:rsid w:val="00DA79F3"/>
    <w:rsid w:val="00DD4EAE"/>
    <w:rsid w:val="00DE636D"/>
    <w:rsid w:val="00DF718B"/>
    <w:rsid w:val="00E01E90"/>
    <w:rsid w:val="00E35E62"/>
    <w:rsid w:val="00E37196"/>
    <w:rsid w:val="00E47469"/>
    <w:rsid w:val="00E55C38"/>
    <w:rsid w:val="00E66D13"/>
    <w:rsid w:val="00E73098"/>
    <w:rsid w:val="00E83D8F"/>
    <w:rsid w:val="00E84D5B"/>
    <w:rsid w:val="00EA49E8"/>
    <w:rsid w:val="00EC08FD"/>
    <w:rsid w:val="00EC6E25"/>
    <w:rsid w:val="00ED04FD"/>
    <w:rsid w:val="00ED1853"/>
    <w:rsid w:val="00F16379"/>
    <w:rsid w:val="00F42AFF"/>
    <w:rsid w:val="00F82AA2"/>
    <w:rsid w:val="00F9410B"/>
    <w:rsid w:val="00FA4465"/>
    <w:rsid w:val="00FA71F2"/>
    <w:rsid w:val="00FE0D23"/>
    <w:rsid w:val="00FE252E"/>
    <w:rsid w:val="00FF487B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indow" stroke="f">
      <v:fill color="window" on="f"/>
      <v:stroke on="f"/>
    </o:shapedefaults>
    <o:shapelayout v:ext="edit">
      <o:idmap v:ext="edit" data="1"/>
    </o:shapelayout>
  </w:shapeDefaults>
  <w:decimalSymbol w:val="."/>
  <w:listSeparator w:val=","/>
  <w14:docId w14:val="22F295A7"/>
  <w15:chartTrackingRefBased/>
  <w15:docId w15:val="{436C782A-5A81-4B7A-8946-13836A11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Palatino Linotype" w:hAnsi="Palatino Linotype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D04FD"/>
    <w:pPr>
      <w:keepNext/>
      <w:numPr>
        <w:ilvl w:val="2"/>
        <w:numId w:val="4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rsid w:val="00842F03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42F03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42F03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42F03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842F03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842F0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">
    <w:name w:val="List Bullet"/>
    <w:basedOn w:val="Normal"/>
    <w:next w:val="ListBullet2"/>
    <w:autoRedefine/>
    <w:pPr>
      <w:keepNext/>
      <w:numPr>
        <w:numId w:val="2"/>
      </w:numPr>
      <w:outlineLvl w:val="0"/>
    </w:pPr>
  </w:style>
  <w:style w:type="paragraph" w:customStyle="1" w:styleId="ResumeName">
    <w:name w:val="Resume Name"/>
    <w:basedOn w:val="Heading1"/>
    <w:next w:val="ResumeHeading"/>
    <w:autoRedefine/>
    <w:rsid w:val="00B52173"/>
    <w:pPr>
      <w:numPr>
        <w:numId w:val="0"/>
      </w:numPr>
      <w:tabs>
        <w:tab w:val="right" w:pos="10080"/>
      </w:tabs>
      <w:spacing w:after="120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pPr>
      <w:keepLines/>
      <w:widowControl w:val="0"/>
      <w:numPr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autoRedefine/>
    <w:pPr>
      <w:keepNext/>
      <w:numPr>
        <w:numId w:val="1"/>
      </w:numPr>
      <w:outlineLvl w:val="1"/>
    </w:pPr>
  </w:style>
  <w:style w:type="paragraph" w:customStyle="1" w:styleId="ResumeBullet2">
    <w:name w:val="Resume Bullet 2"/>
    <w:pPr>
      <w:numPr>
        <w:ilvl w:val="1"/>
        <w:numId w:val="3"/>
      </w:numPr>
    </w:pPr>
    <w:rPr>
      <w:noProof/>
      <w:lang w:val="en-US" w:eastAsia="en-US"/>
    </w:rPr>
  </w:style>
  <w:style w:type="paragraph" w:customStyle="1" w:styleId="ResumeSkillSet">
    <w:name w:val="Resume SkillSet"/>
    <w:basedOn w:val="ResumeBodyChar"/>
    <w:link w:val="ResumeSkillSetChar"/>
    <w:autoRedefine/>
    <w:rsid w:val="00BA7163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pPr>
      <w:spacing w:before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pPr>
      <w:ind w:left="360" w:hanging="360"/>
    </w:pPr>
    <w:rPr>
      <w:bCs/>
    </w:rPr>
  </w:style>
  <w:style w:type="paragraph" w:customStyle="1" w:styleId="ResumeFooter">
    <w:name w:val="Resume Footer"/>
    <w:basedOn w:val="Normal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pPr>
      <w:jc w:val="center"/>
    </w:pPr>
    <w:rPr>
      <w:i/>
      <w:sz w:val="12"/>
      <w:lang w:val="en-US" w:eastAsia="en-US"/>
    </w:rPr>
  </w:style>
  <w:style w:type="paragraph" w:customStyle="1" w:styleId="ResumeProject">
    <w:name w:val="Resume Project"/>
    <w:basedOn w:val="ResumeHeading"/>
    <w:next w:val="ResumeDatehidden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pPr>
      <w:spacing w:before="60"/>
    </w:pPr>
    <w:rPr>
      <w:lang w:val="en-US" w:eastAsia="en-US"/>
    </w:rPr>
  </w:style>
  <w:style w:type="paragraph" w:customStyle="1" w:styleId="ResumeDatehidden">
    <w:name w:val="Resume Date (hidden)"/>
    <w:basedOn w:val="Normal"/>
    <w:next w:val="ResumeBullet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290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ltext1">
    <w:name w:val="alltext1"/>
    <w:rsid w:val="00C46914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ResumeBodyCharChar">
    <w:name w:val="Resume Body Char Char"/>
    <w:link w:val="ResumeBodyChar"/>
    <w:rsid w:val="002C4FEE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rsid w:val="004357DF"/>
    <w:pPr>
      <w:jc w:val="right"/>
    </w:pPr>
    <w:rPr>
      <w:iCs/>
    </w:rPr>
  </w:style>
  <w:style w:type="character" w:customStyle="1" w:styleId="ResumeSkillSetChar">
    <w:name w:val="Resume SkillSet Char"/>
    <w:link w:val="ResumeSkillSet"/>
    <w:rsid w:val="00BA7163"/>
    <w:rPr>
      <w:b/>
      <w:bCs/>
      <w:sz w:val="24"/>
      <w:szCs w:val="24"/>
      <w:lang w:val="en-US" w:eastAsia="en-US" w:bidi="ar-SA"/>
    </w:rPr>
  </w:style>
  <w:style w:type="paragraph" w:customStyle="1" w:styleId="ProjectDates">
    <w:name w:val="Project Dates"/>
    <w:basedOn w:val="Date"/>
    <w:rsid w:val="00D74B48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rsid w:val="000E7523"/>
    <w:rPr>
      <w:iCs/>
      <w:sz w:val="32"/>
      <w:szCs w:val="20"/>
    </w:rPr>
  </w:style>
  <w:style w:type="paragraph" w:styleId="Date">
    <w:name w:val="Date"/>
    <w:basedOn w:val="Normal"/>
    <w:next w:val="Normal"/>
    <w:rsid w:val="00D74B48"/>
  </w:style>
  <w:style w:type="character" w:customStyle="1" w:styleId="ResumeListChar">
    <w:name w:val="Resume List Char"/>
    <w:link w:val="ResumeList"/>
    <w:rsid w:val="00842F03"/>
    <w:rPr>
      <w:lang w:val="en-US" w:eastAsia="en-US" w:bidi="ar-SA"/>
    </w:rPr>
  </w:style>
  <w:style w:type="character" w:styleId="Hyperlink">
    <w:name w:val="Hyperlink"/>
    <w:rsid w:val="00842F03"/>
    <w:rPr>
      <w:color w:val="0000FF"/>
      <w:u w:val="single"/>
    </w:rPr>
  </w:style>
  <w:style w:type="character" w:customStyle="1" w:styleId="Kanbay">
    <w:name w:val="Kanbay"/>
    <w:semiHidden/>
    <w:rsid w:val="00851645"/>
    <w:rPr>
      <w:rFonts w:ascii="Bookman Old Style" w:hAnsi="Bookman Old Style"/>
      <w:b w:val="0"/>
      <w:bCs w:val="0"/>
      <w:i w:val="0"/>
      <w:iCs w:val="0"/>
      <w:strike w:val="0"/>
      <w:color w:val="auto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aragher\Local%20Settings\Temporary%20Internet%20Files\OLK2\ResumeTemplate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8563083F03C46A87404A56F1EF789" ma:contentTypeVersion="11" ma:contentTypeDescription="Create a new document." ma:contentTypeScope="" ma:versionID="2dd5a9183d0eba127ceac53eae3b47ca">
  <xsd:schema xmlns:xsd="http://www.w3.org/2001/XMLSchema" xmlns:xs="http://www.w3.org/2001/XMLSchema" xmlns:p="http://schemas.microsoft.com/office/2006/metadata/properties" xmlns:ns3="c1d5f8a1-4290-413f-8b1a-cc8bbb74ef49" xmlns:ns4="84f84a94-1917-4f50-a5fd-d5e43823c4be" targetNamespace="http://schemas.microsoft.com/office/2006/metadata/properties" ma:root="true" ma:fieldsID="6a7a90f425524a82815be8c725160198" ns3:_="" ns4:_="">
    <xsd:import namespace="c1d5f8a1-4290-413f-8b1a-cc8bbb74ef49"/>
    <xsd:import namespace="84f84a94-1917-4f50-a5fd-d5e43823c4b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5f8a1-4290-413f-8b1a-cc8bbb74ef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84a94-1917-4f50-a5fd-d5e43823c4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8DE8FB-4860-4169-9941-C85AD8F129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AEA2AE-D179-4F92-A770-BB8F981948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5f8a1-4290-413f-8b1a-cc8bbb74ef49"/>
    <ds:schemaRef ds:uri="84f84a94-1917-4f50-a5fd-d5e43823c4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B505D8-AE10-4015-9C49-D67BB2C007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05D897-B480-426E-A48E-63283BCC0299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84f84a94-1917-4f50-a5fd-d5e43823c4be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c1d5f8a1-4290-413f-8b1a-cc8bbb74ef4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ResumeTemplate2001.dot</Template>
  <TotalTime>1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Capgemini FS GBU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subject/>
  <dc:creator>Resume Writer</dc:creator>
  <cp:keywords/>
  <dc:description/>
  <cp:lastModifiedBy>Tamboli, Abuzar</cp:lastModifiedBy>
  <cp:revision>2</cp:revision>
  <cp:lastPrinted>2003-12-12T03:36:00Z</cp:lastPrinted>
  <dcterms:created xsi:type="dcterms:W3CDTF">2022-01-14T06:28:00Z</dcterms:created>
  <dcterms:modified xsi:type="dcterms:W3CDTF">2022-01-14T06:28:00Z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0x01010093D8563083F03C46A87404A56F1EF789</vt:lpwstr>
  </property>
</Properties>
</file>